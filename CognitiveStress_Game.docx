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F3" w:rsidRDefault="000435BD" w:rsidP="00133A59">
      <w:pPr>
        <w:pStyle w:val="Testname"/>
      </w:pPr>
      <w:r>
        <w:t>Game Related Questions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86"/>
        <w:gridCol w:w="6422"/>
      </w:tblGrid>
      <w:tr w:rsidR="00FD0C3F" w:rsidRPr="00DB09A2" w:rsidTr="00FD0C3F">
        <w:trPr>
          <w:trHeight w:val="360"/>
        </w:trPr>
        <w:tc>
          <w:tcPr>
            <w:tcW w:w="2986" w:type="dxa"/>
            <w:vAlign w:val="bottom"/>
          </w:tcPr>
          <w:p w:rsidR="00FD0C3F" w:rsidRPr="00DB09A2" w:rsidRDefault="00FD0C3F" w:rsidP="00133A59">
            <w:pPr>
              <w:pStyle w:val="Classdetails"/>
              <w:framePr w:hSpace="0" w:wrap="auto" w:vAnchor="margin" w:hAnchor="text" w:yAlign="inline"/>
            </w:pPr>
            <w:r>
              <w:t>Name</w:t>
            </w:r>
            <w:r w:rsidRPr="00DB09A2">
              <w:t>:</w:t>
            </w:r>
          </w:p>
        </w:tc>
        <w:sdt>
          <w:sdtPr>
            <w:id w:val="36987259"/>
            <w:placeholder>
              <w:docPart w:val="08D6C3F21AB24277BD424671D30F375E"/>
            </w:placeholder>
            <w:showingPlcHdr/>
          </w:sdtPr>
          <w:sdtEndPr/>
          <w:sdtContent>
            <w:tc>
              <w:tcPr>
                <w:tcW w:w="6422" w:type="dxa"/>
                <w:tcBorders>
                  <w:bottom w:val="single" w:sz="4" w:space="0" w:color="auto"/>
                </w:tcBorders>
                <w:vAlign w:val="bottom"/>
              </w:tcPr>
              <w:p w:rsidR="00FD0C3F" w:rsidRPr="00DB09A2" w:rsidRDefault="00FD0C3F" w:rsidP="00FD0C3F">
                <w:pPr>
                  <w:pStyle w:val="Classdetails"/>
                  <w:framePr w:hSpace="0" w:wrap="auto" w:vAnchor="margin" w:hAnchor="text" w:yAlign="inline"/>
                  <w:ind w:left="0" w:firstLine="0"/>
                </w:pPr>
                <w:r>
                  <w:t>[Type your name]</w:t>
                </w:r>
              </w:p>
            </w:tc>
          </w:sdtContent>
        </w:sdt>
      </w:tr>
      <w:tr w:rsidR="00FD0C3F" w:rsidRPr="00DB09A2" w:rsidTr="00FD0C3F">
        <w:trPr>
          <w:trHeight w:val="372"/>
        </w:trPr>
        <w:tc>
          <w:tcPr>
            <w:tcW w:w="2986" w:type="dxa"/>
            <w:vAlign w:val="bottom"/>
          </w:tcPr>
          <w:p w:rsidR="00FD0C3F" w:rsidRPr="00DB09A2" w:rsidRDefault="00FD0C3F" w:rsidP="00133A59">
            <w:pPr>
              <w:pStyle w:val="Classdetails"/>
              <w:framePr w:hSpace="0" w:wrap="auto" w:vAnchor="margin" w:hAnchor="text" w:yAlign="inline"/>
            </w:pPr>
            <w:r>
              <w:t>Age</w:t>
            </w:r>
            <w:r w:rsidRPr="00DB09A2">
              <w:t>:</w:t>
            </w:r>
          </w:p>
        </w:tc>
        <w:sdt>
          <w:sdtPr>
            <w:id w:val="36987263"/>
            <w:placeholder>
              <w:docPart w:val="CEF2CAB7F0344934B84DC54A8879445E"/>
            </w:placeholder>
            <w:showingPlcHdr/>
          </w:sdtPr>
          <w:sdtEndPr/>
          <w:sdtContent>
            <w:tc>
              <w:tcPr>
                <w:tcW w:w="6422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FD0C3F" w:rsidRPr="00DB09A2" w:rsidRDefault="00FD0C3F" w:rsidP="00942A1F">
                <w:pPr>
                  <w:pStyle w:val="Classdetails"/>
                  <w:framePr w:hSpace="0" w:wrap="auto" w:vAnchor="margin" w:hAnchor="text" w:yAlign="inline"/>
                </w:pPr>
                <w:r>
                  <w:t>[Type a class name]</w:t>
                </w:r>
              </w:p>
            </w:tc>
          </w:sdtContent>
        </w:sdt>
      </w:tr>
      <w:tr w:rsidR="00FD0C3F" w:rsidRPr="00DB09A2" w:rsidTr="00FD0C3F">
        <w:trPr>
          <w:trHeight w:val="372"/>
        </w:trPr>
        <w:tc>
          <w:tcPr>
            <w:tcW w:w="2986" w:type="dxa"/>
            <w:vAlign w:val="bottom"/>
          </w:tcPr>
          <w:p w:rsidR="00FD0C3F" w:rsidRPr="00DB09A2" w:rsidRDefault="00FD0C3F" w:rsidP="00133A59">
            <w:pPr>
              <w:pStyle w:val="Classdetails"/>
              <w:framePr w:hSpace="0" w:wrap="auto" w:vAnchor="margin" w:hAnchor="text" w:yAlign="inline"/>
            </w:pPr>
            <w:r>
              <w:t>Gender</w:t>
            </w:r>
            <w:r w:rsidRPr="00DB09A2">
              <w:t>:</w:t>
            </w:r>
          </w:p>
        </w:tc>
        <w:sdt>
          <w:sdtPr>
            <w:id w:val="36987266"/>
            <w:placeholder>
              <w:docPart w:val="C232E7859FA44A1CA8B96527543FAD78"/>
            </w:placeholder>
            <w:showingPlcHdr/>
          </w:sdtPr>
          <w:sdtEndPr/>
          <w:sdtContent>
            <w:tc>
              <w:tcPr>
                <w:tcW w:w="6422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FD0C3F" w:rsidRPr="00DB09A2" w:rsidRDefault="00FD0C3F" w:rsidP="00942A1F">
                <w:pPr>
                  <w:pStyle w:val="Classdetails"/>
                  <w:framePr w:hSpace="0" w:wrap="auto" w:vAnchor="margin" w:hAnchor="text" w:yAlign="inline"/>
                </w:pPr>
                <w:r>
                  <w:t>[Type a period name]</w:t>
                </w:r>
              </w:p>
            </w:tc>
          </w:sdtContent>
        </w:sdt>
      </w:tr>
    </w:tbl>
    <w:p w:rsidR="00DB09A2" w:rsidRDefault="00DB09A2" w:rsidP="00DB09A2">
      <w:pPr>
        <w:pStyle w:val="Instructionstitle"/>
      </w:pPr>
      <w:r>
        <w:t>Instructions</w:t>
      </w:r>
    </w:p>
    <w:sdt>
      <w:sdtPr>
        <w:id w:val="36987245"/>
        <w:placeholder>
          <w:docPart w:val="891E2E1E93B7477596A9EE635A71EBD8"/>
        </w:placeholder>
      </w:sdtPr>
      <w:sdtEndPr/>
      <w:sdtContent>
        <w:p w:rsidR="00BC40F3" w:rsidRDefault="00CB61E0" w:rsidP="005006E2">
          <w:pPr>
            <w:pStyle w:val="Instructionstostudents"/>
            <w:ind w:left="288"/>
          </w:pPr>
          <w:r>
            <w:t>Choose best possible answer</w:t>
          </w:r>
        </w:p>
      </w:sdtContent>
    </w:sdt>
    <w:p w:rsidR="00915F39" w:rsidRPr="00CE24D9" w:rsidRDefault="005A19DD" w:rsidP="00CE24D9">
      <w:pPr>
        <w:pStyle w:val="Testsectiontitles"/>
      </w:pPr>
      <w:r>
        <w:t xml:space="preserve">Part </w:t>
      </w:r>
      <w:r w:rsidR="003A176D">
        <w:t>I</w:t>
      </w:r>
      <w:r w:rsidR="00915F39">
        <w:t xml:space="preserve">: </w:t>
      </w:r>
      <w:sdt>
        <w:sdtPr>
          <w:id w:val="36987823"/>
          <w:placeholder>
            <w:docPart w:val="8C7FD0CD1B0C4590A5311F5954F3D397"/>
          </w:placeholder>
        </w:sdtPr>
        <w:sdtEndPr/>
        <w:sdtContent>
          <w:r w:rsidR="004C426B">
            <w:t>Maze Game</w:t>
          </w:r>
        </w:sdtContent>
      </w:sdt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D45322" w:rsidRPr="00DB09A2" w:rsidTr="00D45322">
        <w:tc>
          <w:tcPr>
            <w:tcW w:w="745" w:type="dxa"/>
            <w:vAlign w:val="bottom"/>
          </w:tcPr>
          <w:p w:rsidR="00D45322" w:rsidRPr="00DB09A2" w:rsidRDefault="00D45322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1)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D45322" w:rsidRPr="00DB09A2" w:rsidRDefault="00D45322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sdt>
            <w:sdtPr>
              <w:id w:val="36987559"/>
              <w:placeholder>
                <w:docPart w:val="E86ADEE125914640827DD7BE5FECEFEE"/>
              </w:placeholder>
            </w:sdtPr>
            <w:sdtEndPr/>
            <w:sdtContent>
              <w:p w:rsidR="00D45322" w:rsidRDefault="00CB61E0" w:rsidP="00CB61E0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How many waypoints in the maze game?</w:t>
                </w:r>
              </w:p>
            </w:sdtContent>
          </w:sdt>
          <w:p w:rsidR="00CF7ABF" w:rsidRPr="00DB09A2" w:rsidRDefault="00CF7ABF" w:rsidP="00CB61E0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rPr>
                <w:noProof/>
              </w:rPr>
              <w:drawing>
                <wp:inline distT="0" distB="0" distL="0" distR="0" wp14:anchorId="67924117" wp14:editId="70D80870">
                  <wp:extent cx="1722120" cy="1173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ze-representatio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F39" w:rsidRPr="00DB09A2" w:rsidTr="00D45322">
        <w:tc>
          <w:tcPr>
            <w:tcW w:w="745" w:type="dxa"/>
            <w:vAlign w:val="bottom"/>
          </w:tcPr>
          <w:p w:rsidR="00915F39" w:rsidRPr="00DB09A2" w:rsidRDefault="00915F39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915F39" w:rsidRPr="00CE24D9" w:rsidRDefault="00915F3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a.</w:t>
            </w:r>
          </w:p>
        </w:tc>
        <w:sdt>
          <w:sdtPr>
            <w:id w:val="36987560"/>
            <w:placeholder>
              <w:docPart w:val="E85DB477BE454379B42F2CAC66AF17D8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915F39" w:rsidRPr="00DB09A2" w:rsidRDefault="00CB61E0" w:rsidP="00CB61E0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32</w:t>
                </w:r>
              </w:p>
            </w:tc>
          </w:sdtContent>
        </w:sdt>
      </w:tr>
      <w:tr w:rsidR="00915F39" w:rsidRPr="00DB09A2" w:rsidTr="00C8278A">
        <w:tc>
          <w:tcPr>
            <w:tcW w:w="745" w:type="dxa"/>
            <w:vAlign w:val="bottom"/>
          </w:tcPr>
          <w:p w:rsidR="00915F39" w:rsidRPr="00DB09A2" w:rsidRDefault="00915F39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915F39" w:rsidRPr="00CE24D9" w:rsidRDefault="00915F3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b.</w:t>
            </w:r>
          </w:p>
        </w:tc>
        <w:sdt>
          <w:sdtPr>
            <w:id w:val="36987602"/>
            <w:placeholder>
              <w:docPart w:val="AC566DFDF9B44838870D3C98F654180A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915F39" w:rsidRPr="00DB09A2" w:rsidRDefault="00CB61E0" w:rsidP="00CB61E0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23</w:t>
                </w:r>
              </w:p>
            </w:tc>
          </w:sdtContent>
        </w:sdt>
      </w:tr>
      <w:tr w:rsidR="00915F39" w:rsidRPr="00DB09A2" w:rsidTr="00C8278A">
        <w:tc>
          <w:tcPr>
            <w:tcW w:w="745" w:type="dxa"/>
            <w:vAlign w:val="bottom"/>
          </w:tcPr>
          <w:p w:rsidR="00915F39" w:rsidRPr="00DB09A2" w:rsidRDefault="00915F39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915F39" w:rsidRPr="00CE24D9" w:rsidRDefault="00915F3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c.</w:t>
            </w:r>
          </w:p>
        </w:tc>
        <w:sdt>
          <w:sdtPr>
            <w:id w:val="36987603"/>
            <w:placeholder>
              <w:docPart w:val="D83306EB8EE9478D9E907004E7ABC2AF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915F39" w:rsidRDefault="00CB61E0" w:rsidP="00CB61E0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40</w:t>
                </w:r>
              </w:p>
            </w:tc>
          </w:sdtContent>
        </w:sdt>
      </w:tr>
    </w:tbl>
    <w:p w:rsidR="00A44BD6" w:rsidRPr="00CE24D9" w:rsidRDefault="00A44BD6" w:rsidP="00CE24D9">
      <w:pPr>
        <w:ind w:left="0" w:firstLine="0"/>
      </w:pPr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2)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DB09A2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sdt>
            <w:sdtPr>
              <w:id w:val="36987642"/>
              <w:placeholder>
                <w:docPart w:val="E86ADEE125914640827DD7BE5FECEFEE"/>
              </w:placeholder>
            </w:sdtPr>
            <w:sdtEndPr/>
            <w:sdtContent>
              <w:p w:rsidR="00322C39" w:rsidRPr="00DB09A2" w:rsidRDefault="00354B9E" w:rsidP="00CF7ABF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What is the initial position of a robot in maze game?</w:t>
                </w:r>
              </w:p>
            </w:sdtContent>
          </w:sdt>
        </w:tc>
      </w:tr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Pr="00CE24D9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a.</w:t>
            </w:r>
          </w:p>
        </w:tc>
        <w:sdt>
          <w:sdtPr>
            <w:id w:val="36987643"/>
            <w:placeholder>
              <w:docPart w:val="E85DB477BE454379B42F2CAC66AF17D8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DB09A2" w:rsidRDefault="00354B9E" w:rsidP="00354B9E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Lowe left</w:t>
                </w:r>
              </w:p>
            </w:tc>
          </w:sdtContent>
        </w:sdt>
      </w:tr>
      <w:tr w:rsidR="00AD00DC" w:rsidRPr="00DB09A2" w:rsidTr="00C8278A">
        <w:tc>
          <w:tcPr>
            <w:tcW w:w="745" w:type="dxa"/>
            <w:vAlign w:val="bottom"/>
          </w:tcPr>
          <w:p w:rsidR="00AD00DC" w:rsidRPr="00DB09A2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CE24D9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b.</w:t>
            </w:r>
          </w:p>
        </w:tc>
        <w:sdt>
          <w:sdtPr>
            <w:id w:val="36987644"/>
            <w:placeholder>
              <w:docPart w:val="AC566DFDF9B44838870D3C98F654180A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DB09A2" w:rsidRDefault="00354B9E" w:rsidP="00354B9E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Upper right</w:t>
                </w:r>
              </w:p>
            </w:tc>
          </w:sdtContent>
        </w:sdt>
      </w:tr>
      <w:tr w:rsidR="00AD00DC" w:rsidRPr="00DB09A2" w:rsidTr="00CE24D9">
        <w:trPr>
          <w:trHeight w:val="80"/>
        </w:trPr>
        <w:tc>
          <w:tcPr>
            <w:tcW w:w="745" w:type="dxa"/>
            <w:vAlign w:val="bottom"/>
          </w:tcPr>
          <w:p w:rsidR="00AD00DC" w:rsidRPr="00DB09A2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CE24D9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CE24D9">
              <w:t>c.</w:t>
            </w:r>
          </w:p>
        </w:tc>
        <w:sdt>
          <w:sdtPr>
            <w:id w:val="36987645"/>
            <w:placeholder>
              <w:docPart w:val="D83306EB8EE9478D9E907004E7ABC2AF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Default="00354B9E" w:rsidP="00354B9E">
                <w:pPr>
                  <w:pStyle w:val="Answers"/>
                  <w:framePr w:hSpace="0" w:wrap="auto" w:vAnchor="margin" w:hAnchor="text" w:xAlign="left" w:yAlign="inline"/>
                  <w:ind w:left="0" w:firstLine="0"/>
                  <w:suppressOverlap w:val="0"/>
                </w:pPr>
                <w:r>
                  <w:t>Upper right</w:t>
                </w:r>
              </w:p>
            </w:tc>
          </w:sdtContent>
        </w:sdt>
      </w:tr>
    </w:tbl>
    <w:p w:rsidR="00AD00DC" w:rsidRPr="00CE24D9" w:rsidRDefault="00AD00DC" w:rsidP="00CE24D9"/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3)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DB09A2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646"/>
            <w:placeholder>
              <w:docPart w:val="E86ADEE125914640827DD7BE5FECEFEE"/>
            </w:placeholder>
          </w:sdtPr>
          <w:sdtEndPr/>
          <w:sdtContent>
            <w:tc>
              <w:tcPr>
                <w:tcW w:w="8010" w:type="dxa"/>
              </w:tcPr>
              <w:p w:rsidR="00AD00DC" w:rsidRPr="00CE24D9" w:rsidRDefault="00154EBD" w:rsidP="00154EBD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What are the allowed movement direction of a robot in Maze Game</w:t>
                </w:r>
              </w:p>
            </w:tc>
          </w:sdtContent>
        </w:sdt>
      </w:tr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36987647"/>
            <w:placeholder>
              <w:docPart w:val="E85DB477BE454379B42F2CAC66AF17D8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DB09A2" w:rsidRDefault="00154EBD" w:rsidP="00154EB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Forward</w:t>
                </w:r>
              </w:p>
            </w:tc>
          </w:sdtContent>
        </w:sdt>
      </w:tr>
      <w:tr w:rsidR="00AD00DC" w:rsidRPr="00DB09A2" w:rsidTr="00C8278A">
        <w:tc>
          <w:tcPr>
            <w:tcW w:w="745" w:type="dxa"/>
            <w:vAlign w:val="bottom"/>
          </w:tcPr>
          <w:p w:rsidR="00AD00DC" w:rsidRPr="00DB09A2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36987648"/>
            <w:placeholder>
              <w:docPart w:val="AC566DFDF9B44838870D3C98F654180A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DB09A2" w:rsidRDefault="00154EBD" w:rsidP="00154EB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Backward</w:t>
                </w:r>
              </w:p>
            </w:tc>
          </w:sdtContent>
        </w:sdt>
      </w:tr>
      <w:tr w:rsidR="00AD00DC" w:rsidRPr="00DB09A2" w:rsidTr="00C8278A">
        <w:tc>
          <w:tcPr>
            <w:tcW w:w="745" w:type="dxa"/>
            <w:vAlign w:val="bottom"/>
          </w:tcPr>
          <w:p w:rsidR="00AD00DC" w:rsidRPr="00DB09A2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36987649"/>
            <w:placeholder>
              <w:docPart w:val="D83306EB8EE9478D9E907004E7ABC2AF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Default="00154EBD" w:rsidP="00154EB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Both A, B</w:t>
                </w:r>
              </w:p>
            </w:tc>
          </w:sdtContent>
        </w:sdt>
      </w:tr>
    </w:tbl>
    <w:p w:rsidR="00AB1C44" w:rsidRDefault="00AB1C44" w:rsidP="00466DC7">
      <w:pPr>
        <w:pStyle w:val="Testsectiontitles"/>
        <w:rPr>
          <w:rFonts w:ascii="Century Gothic" w:hAnsi="Century Gothic"/>
          <w:b w:val="0"/>
          <w:sz w:val="20"/>
        </w:rPr>
      </w:pPr>
    </w:p>
    <w:p w:rsidR="00AD00DC" w:rsidRPr="00CE24D9" w:rsidRDefault="0035541E" w:rsidP="00466DC7">
      <w:pPr>
        <w:pStyle w:val="Testsectiontitles"/>
      </w:pPr>
      <w:r>
        <w:t xml:space="preserve">Part II: </w:t>
      </w:r>
      <w:sdt>
        <w:sdtPr>
          <w:id w:val="36987825"/>
          <w:placeholder>
            <w:docPart w:val="88FA76C7740E4BECAEDE516B04CCE160"/>
          </w:placeholder>
        </w:sdtPr>
        <w:sdtEndPr/>
        <w:sdtContent>
          <w:r w:rsidR="00154EBD">
            <w:t>Coin Game</w:t>
          </w:r>
        </w:sdtContent>
      </w:sdt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1)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DB09A2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563"/>
            <w:placeholder>
              <w:docPart w:val="A6A6EBCB38E34E7EA1B5AD8FC570A963"/>
            </w:placeholder>
          </w:sdtPr>
          <w:sdtEndPr/>
          <w:sdtContent>
            <w:tc>
              <w:tcPr>
                <w:tcW w:w="8010" w:type="dxa"/>
              </w:tcPr>
              <w:p w:rsidR="00AD00DC" w:rsidRPr="00CE24D9" w:rsidRDefault="00154EBD" w:rsidP="00154EBD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How waypoints are there in coin game</w:t>
                </w:r>
              </w:p>
            </w:tc>
          </w:sdtContent>
        </w:sdt>
      </w:tr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36987612"/>
            <w:placeholder>
              <w:docPart w:val="6A22F80249984952B15136AB9560F6D3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DB09A2" w:rsidRDefault="00154EBD" w:rsidP="00154EB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30</w:t>
                </w:r>
              </w:p>
            </w:tc>
          </w:sdtContent>
        </w:sdt>
      </w:tr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36987613"/>
            <w:placeholder>
              <w:docPart w:val="B8DF47173A464AE281EE19A36CB07A57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DB09A2" w:rsidRDefault="00154EBD" w:rsidP="00154EBD">
                <w:pPr>
                  <w:pStyle w:val="Answers"/>
                  <w:framePr w:hSpace="0" w:wrap="auto" w:vAnchor="margin" w:hAnchor="text" w:xAlign="left" w:yAlign="inline"/>
                  <w:ind w:left="0" w:firstLine="0"/>
                  <w:suppressOverlap w:val="0"/>
                </w:pPr>
                <w:r>
                  <w:t>18</w:t>
                </w:r>
              </w:p>
            </w:tc>
          </w:sdtContent>
        </w:sdt>
      </w:tr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36987614"/>
            <w:placeholder>
              <w:docPart w:val="72FD4526355B45A2BC437026B675E7CE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Default="00154EBD" w:rsidP="00154EB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32</w:t>
                </w:r>
              </w:p>
            </w:tc>
          </w:sdtContent>
        </w:sdt>
      </w:tr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36987615"/>
            <w:placeholder>
              <w:docPart w:val="A04D575238C84AAC84FCF38E3A206303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Default="00154EBD" w:rsidP="00154EB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40</w:t>
                </w:r>
              </w:p>
            </w:tc>
          </w:sdtContent>
        </w:sdt>
      </w:tr>
    </w:tbl>
    <w:p w:rsidR="00A44BD6" w:rsidRPr="00CE24D9" w:rsidRDefault="00A44BD6" w:rsidP="00A44BD6">
      <w:pPr>
        <w:ind w:left="0" w:firstLine="0"/>
      </w:pPr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2)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DB09A2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662"/>
            <w:placeholder>
              <w:docPart w:val="A6A6EBCB38E34E7EA1B5AD8FC570A963"/>
            </w:placeholder>
          </w:sdtPr>
          <w:sdtEndPr/>
          <w:sdtContent>
            <w:tc>
              <w:tcPr>
                <w:tcW w:w="8010" w:type="dxa"/>
              </w:tcPr>
              <w:p w:rsidR="00AD00DC" w:rsidRPr="00DB09A2" w:rsidRDefault="00656542" w:rsidP="00656542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 xml:space="preserve"> </w:t>
                </w:r>
                <w:r w:rsidRPr="00656542">
                  <w:t xml:space="preserve">What are the allowed movement direction of a robot in </w:t>
                </w:r>
                <w:r>
                  <w:t xml:space="preserve">Coin </w:t>
                </w:r>
                <w:r w:rsidRPr="00656542">
                  <w:t xml:space="preserve">Game </w:t>
                </w:r>
              </w:p>
            </w:tc>
          </w:sdtContent>
        </w:sdt>
      </w:tr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36987663"/>
            <w:placeholder>
              <w:docPart w:val="6A22F80249984952B15136AB9560F6D3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DB09A2" w:rsidRDefault="00656542" w:rsidP="0065654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Forward</w:t>
                </w:r>
              </w:p>
            </w:tc>
          </w:sdtContent>
        </w:sdt>
      </w:tr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36987664"/>
            <w:placeholder>
              <w:docPart w:val="B8DF47173A464AE281EE19A36CB07A57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DB09A2" w:rsidRDefault="00656542" w:rsidP="0065654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Backward</w:t>
                </w:r>
              </w:p>
            </w:tc>
          </w:sdtContent>
        </w:sdt>
      </w:tr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36987665"/>
            <w:placeholder>
              <w:docPart w:val="72FD4526355B45A2BC437026B675E7CE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Default="00656542" w:rsidP="0065654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Both</w:t>
                </w:r>
              </w:p>
            </w:tc>
          </w:sdtContent>
        </w:sdt>
      </w:tr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36987666"/>
            <w:placeholder>
              <w:docPart w:val="A04D575238C84AAC84FCF38E3A206303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Default="00656542" w:rsidP="0065654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Only towards coin</w:t>
                </w:r>
              </w:p>
            </w:tc>
          </w:sdtContent>
        </w:sdt>
      </w:tr>
    </w:tbl>
    <w:p w:rsidR="00AD00DC" w:rsidRPr="00CE24D9" w:rsidRDefault="00AD00DC" w:rsidP="00CE24D9"/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3)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DB09A2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667"/>
            <w:placeholder>
              <w:docPart w:val="A6A6EBCB38E34E7EA1B5AD8FC570A963"/>
            </w:placeholder>
          </w:sdtPr>
          <w:sdtEndPr/>
          <w:sdtContent>
            <w:tc>
              <w:tcPr>
                <w:tcW w:w="8010" w:type="dxa"/>
              </w:tcPr>
              <w:p w:rsidR="00AD00DC" w:rsidRPr="00DB09A2" w:rsidRDefault="00656542" w:rsidP="00656542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What is maximum number of coin a robot can collect?</w:t>
                </w:r>
              </w:p>
            </w:tc>
          </w:sdtContent>
        </w:sdt>
      </w:tr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36987668"/>
            <w:placeholder>
              <w:docPart w:val="6A22F80249984952B15136AB9560F6D3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DB09A2" w:rsidRDefault="00656542" w:rsidP="0065654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10</w:t>
                </w:r>
              </w:p>
            </w:tc>
          </w:sdtContent>
        </w:sdt>
      </w:tr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36987669"/>
            <w:placeholder>
              <w:docPart w:val="B8DF47173A464AE281EE19A36CB07A57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DB09A2" w:rsidRDefault="00656542" w:rsidP="0065654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3</w:t>
                </w:r>
              </w:p>
            </w:tc>
          </w:sdtContent>
        </w:sdt>
      </w:tr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36987670"/>
            <w:placeholder>
              <w:docPart w:val="72FD4526355B45A2BC437026B675E7CE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Default="00656542" w:rsidP="0065654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5</w:t>
                </w:r>
              </w:p>
            </w:tc>
          </w:sdtContent>
        </w:sdt>
      </w:tr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d.</w:t>
            </w:r>
          </w:p>
        </w:tc>
        <w:sdt>
          <w:sdtPr>
            <w:id w:val="36987671"/>
            <w:placeholder>
              <w:docPart w:val="A04D575238C84AAC84FCF38E3A206303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Default="00656542" w:rsidP="0065654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20</w:t>
                </w:r>
              </w:p>
            </w:tc>
          </w:sdtContent>
        </w:sdt>
      </w:tr>
    </w:tbl>
    <w:p w:rsidR="00AD00DC" w:rsidRDefault="00656542" w:rsidP="00CE24D9">
      <w:r>
        <w:br/>
      </w:r>
    </w:p>
    <w:p w:rsidR="00656542" w:rsidRDefault="00656542" w:rsidP="00CE24D9"/>
    <w:p w:rsidR="00656542" w:rsidRDefault="00656542" w:rsidP="00CE24D9"/>
    <w:p w:rsidR="00656542" w:rsidRDefault="00656542" w:rsidP="00CE24D9"/>
    <w:p w:rsidR="00656542" w:rsidRDefault="00656542" w:rsidP="00CE24D9"/>
    <w:p w:rsidR="00656542" w:rsidRDefault="00656542" w:rsidP="00CE24D9"/>
    <w:p w:rsidR="00656542" w:rsidRDefault="00656542" w:rsidP="00CE24D9"/>
    <w:p w:rsidR="00656542" w:rsidRDefault="00656542" w:rsidP="00CE24D9"/>
    <w:p w:rsidR="00656542" w:rsidRDefault="00656542" w:rsidP="00CE24D9"/>
    <w:p w:rsidR="00656542" w:rsidRPr="00CE24D9" w:rsidRDefault="00656542" w:rsidP="00CE24D9"/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8010"/>
      </w:tblGrid>
      <w:tr w:rsidR="000509D6" w:rsidRPr="00DB09A2" w:rsidTr="00D45322">
        <w:tc>
          <w:tcPr>
            <w:tcW w:w="745" w:type="dxa"/>
            <w:vAlign w:val="bottom"/>
          </w:tcPr>
          <w:p w:rsidR="000509D6" w:rsidRDefault="000509D6" w:rsidP="000509D6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4)</w:t>
            </w:r>
          </w:p>
          <w:p w:rsidR="000509D6" w:rsidRDefault="000509D6" w:rsidP="000509D6">
            <w:pPr>
              <w:pStyle w:val="Questionnumbering"/>
              <w:framePr w:hSpace="0" w:wrap="auto" w:vAnchor="margin" w:hAnchor="text" w:xAlign="left" w:yAlign="inline"/>
              <w:suppressOverlap w:val="0"/>
            </w:pPr>
          </w:p>
          <w:p w:rsidR="000509D6" w:rsidRDefault="000509D6" w:rsidP="000509D6">
            <w:pPr>
              <w:pStyle w:val="Questionnumbering"/>
              <w:framePr w:hSpace="0" w:wrap="auto" w:vAnchor="margin" w:hAnchor="text" w:xAlign="left" w:yAlign="inline"/>
              <w:suppressOverlap w:val="0"/>
            </w:pPr>
          </w:p>
          <w:p w:rsidR="000509D6" w:rsidRDefault="000509D6" w:rsidP="000509D6">
            <w:pPr>
              <w:pStyle w:val="Questionnumbering"/>
              <w:framePr w:hSpace="0" w:wrap="auto" w:vAnchor="margin" w:hAnchor="text" w:xAlign="left" w:yAlign="inline"/>
              <w:suppressOverlap w:val="0"/>
            </w:pPr>
          </w:p>
          <w:p w:rsidR="000509D6" w:rsidRDefault="000509D6" w:rsidP="000509D6">
            <w:pPr>
              <w:pStyle w:val="Questionnumbering"/>
              <w:framePr w:hSpace="0" w:wrap="auto" w:vAnchor="margin" w:hAnchor="text" w:xAlign="left" w:yAlign="inline"/>
              <w:suppressOverlap w:val="0"/>
            </w:pPr>
          </w:p>
          <w:p w:rsidR="000509D6" w:rsidRDefault="000509D6" w:rsidP="000509D6">
            <w:pPr>
              <w:pStyle w:val="Questionnumbering"/>
              <w:framePr w:hSpace="0" w:wrap="auto" w:vAnchor="margin" w:hAnchor="text" w:xAlign="left" w:yAlign="inline"/>
              <w:suppressOverlap w:val="0"/>
            </w:pPr>
          </w:p>
          <w:p w:rsidR="000509D6" w:rsidRDefault="000509D6" w:rsidP="000509D6">
            <w:pPr>
              <w:pStyle w:val="Questionnumbering"/>
              <w:framePr w:hSpace="0" w:wrap="auto" w:vAnchor="margin" w:hAnchor="text" w:xAlign="left" w:yAlign="inline"/>
              <w:suppressOverlap w:val="0"/>
            </w:pPr>
          </w:p>
          <w:p w:rsidR="000509D6" w:rsidRDefault="000509D6" w:rsidP="000509D6">
            <w:pPr>
              <w:pStyle w:val="Questionnumbering"/>
              <w:framePr w:hSpace="0" w:wrap="auto" w:vAnchor="margin" w:hAnchor="text" w:xAlign="left" w:yAlign="inline"/>
              <w:suppressOverlap w:val="0"/>
            </w:pPr>
          </w:p>
          <w:p w:rsidR="000509D6" w:rsidRDefault="000509D6" w:rsidP="000509D6">
            <w:pPr>
              <w:pStyle w:val="Questionnumbering"/>
              <w:framePr w:hSpace="0" w:wrap="auto" w:vAnchor="margin" w:hAnchor="text" w:xAlign="left" w:yAlign="inline"/>
              <w:suppressOverlap w:val="0"/>
            </w:pPr>
          </w:p>
          <w:p w:rsidR="000509D6" w:rsidRDefault="000509D6" w:rsidP="000509D6">
            <w:pPr>
              <w:pStyle w:val="Questionnumbering"/>
              <w:framePr w:hSpace="0" w:wrap="auto" w:vAnchor="margin" w:hAnchor="text" w:xAlign="left" w:yAlign="inline"/>
              <w:suppressOverlap w:val="0"/>
            </w:pPr>
          </w:p>
          <w:p w:rsidR="000509D6" w:rsidRDefault="000509D6" w:rsidP="000509D6">
            <w:pPr>
              <w:pStyle w:val="Questionnumbering"/>
              <w:framePr w:hSpace="0" w:wrap="auto" w:vAnchor="margin" w:hAnchor="text" w:xAlign="left" w:yAlign="inline"/>
              <w:suppressOverlap w:val="0"/>
            </w:pPr>
          </w:p>
          <w:p w:rsidR="000509D6" w:rsidRDefault="000509D6" w:rsidP="000509D6">
            <w:pPr>
              <w:pStyle w:val="Questionnumbering"/>
              <w:framePr w:hSpace="0" w:wrap="auto" w:vAnchor="margin" w:hAnchor="text" w:xAlign="left" w:yAlign="inline"/>
              <w:suppressOverlap w:val="0"/>
            </w:pPr>
          </w:p>
          <w:p w:rsidR="000509D6" w:rsidRDefault="000509D6" w:rsidP="000509D6">
            <w:pPr>
              <w:pStyle w:val="Questionnumbering"/>
              <w:framePr w:hSpace="0" w:wrap="auto" w:vAnchor="margin" w:hAnchor="text" w:xAlign="left" w:yAlign="inline"/>
              <w:suppressOverlap w:val="0"/>
            </w:pPr>
          </w:p>
          <w:p w:rsidR="000509D6" w:rsidRDefault="000509D6" w:rsidP="000509D6">
            <w:pPr>
              <w:pStyle w:val="Questionnumbering"/>
              <w:framePr w:hSpace="0" w:wrap="auto" w:vAnchor="margin" w:hAnchor="text" w:xAlign="left" w:yAlign="inline"/>
              <w:suppressOverlap w:val="0"/>
            </w:pPr>
          </w:p>
          <w:p w:rsidR="000509D6" w:rsidRDefault="000509D6" w:rsidP="000509D6">
            <w:pPr>
              <w:pStyle w:val="Questionnumbering"/>
              <w:framePr w:hSpace="0" w:wrap="auto" w:vAnchor="margin" w:hAnchor="text" w:xAlign="left" w:yAlign="inline"/>
              <w:suppressOverlap w:val="0"/>
            </w:pPr>
          </w:p>
          <w:p w:rsidR="000509D6" w:rsidRPr="00DB09A2" w:rsidRDefault="000509D6" w:rsidP="000509D6">
            <w:pPr>
              <w:pStyle w:val="Questionnumbering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sdt>
            <w:sdtPr>
              <w:id w:val="36987672"/>
              <w:placeholder>
                <w:docPart w:val="B4A5C6C7E2E44B82B22268C3502D89DD"/>
              </w:placeholder>
            </w:sdtPr>
            <w:sdtContent>
              <w:p w:rsidR="000509D6" w:rsidRDefault="000509D6" w:rsidP="00656542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What is your preferable move give the following state of a game? Just draw path for the move. (N. B. Robot A can only get coin X whereas B can get Y)</w:t>
                </w:r>
              </w:p>
            </w:sdtContent>
          </w:sdt>
          <w:p w:rsidR="000509D6" w:rsidRPr="00CE24D9" w:rsidRDefault="000509D6" w:rsidP="00656542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rPr>
                <w:noProof/>
              </w:rPr>
              <w:drawing>
                <wp:inline distT="0" distB="0" distL="0" distR="0" wp14:anchorId="1653BAE6" wp14:editId="2535C4FA">
                  <wp:extent cx="4940300" cy="34061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in_game_rviz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0DC" w:rsidRDefault="00AD00DC" w:rsidP="00CE24D9"/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B1C44" w:rsidRPr="00DB09A2" w:rsidTr="009951D2">
        <w:tc>
          <w:tcPr>
            <w:tcW w:w="745" w:type="dxa"/>
            <w:vAlign w:val="bottom"/>
          </w:tcPr>
          <w:p w:rsidR="00AB1C44" w:rsidRPr="00DB09A2" w:rsidRDefault="00AB1C44" w:rsidP="009951D2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4)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B1C44" w:rsidRPr="00DB09A2" w:rsidRDefault="00AB1C44" w:rsidP="009951D2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-1953859236"/>
            <w:placeholder>
              <w:docPart w:val="CF84C881367C45EDB2CC163DB9E3B097"/>
            </w:placeholder>
          </w:sdtPr>
          <w:sdtContent>
            <w:tc>
              <w:tcPr>
                <w:tcW w:w="8010" w:type="dxa"/>
              </w:tcPr>
              <w:p w:rsidR="00AB1C44" w:rsidRPr="00CE24D9" w:rsidRDefault="00AB1C44" w:rsidP="009951D2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 xml:space="preserve">Mark True/False </w:t>
                </w:r>
              </w:p>
            </w:tc>
          </w:sdtContent>
        </w:sdt>
      </w:tr>
      <w:tr w:rsidR="00AB1C44" w:rsidRPr="00DB09A2" w:rsidTr="009951D2">
        <w:tc>
          <w:tcPr>
            <w:tcW w:w="745" w:type="dxa"/>
            <w:vAlign w:val="bottom"/>
          </w:tcPr>
          <w:p w:rsidR="00AB1C44" w:rsidRPr="00DB09A2" w:rsidRDefault="00AB1C44" w:rsidP="009951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B1C44" w:rsidRDefault="00AB1C44" w:rsidP="009951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706604658"/>
            <w:placeholder>
              <w:docPart w:val="5C5A2152D79D46CC9BE76EEDCD0B3D44"/>
            </w:placeholder>
          </w:sdtPr>
          <w:sdtContent>
            <w:tc>
              <w:tcPr>
                <w:tcW w:w="8010" w:type="dxa"/>
                <w:vAlign w:val="bottom"/>
              </w:tcPr>
              <w:p w:rsidR="00AB1C44" w:rsidRPr="00DB09A2" w:rsidRDefault="00AB1C44" w:rsidP="009951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 xml:space="preserve">A robot cannot go through the drawn walls </w:t>
                </w:r>
              </w:p>
            </w:tc>
          </w:sdtContent>
        </w:sdt>
      </w:tr>
      <w:tr w:rsidR="00AB1C44" w:rsidRPr="00DB09A2" w:rsidTr="009951D2">
        <w:tc>
          <w:tcPr>
            <w:tcW w:w="745" w:type="dxa"/>
            <w:vAlign w:val="bottom"/>
          </w:tcPr>
          <w:p w:rsidR="00AB1C44" w:rsidRPr="00DB09A2" w:rsidRDefault="00AB1C44" w:rsidP="009951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B1C44" w:rsidRDefault="00AB1C44" w:rsidP="009951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-273013469"/>
            <w:placeholder>
              <w:docPart w:val="04CA5F37DF6C406B9F1226AE30FB20FF"/>
            </w:placeholder>
          </w:sdtPr>
          <w:sdtContent>
            <w:tc>
              <w:tcPr>
                <w:tcW w:w="8010" w:type="dxa"/>
                <w:vAlign w:val="bottom"/>
              </w:tcPr>
              <w:p w:rsidR="00AB1C44" w:rsidRPr="00DB09A2" w:rsidRDefault="00AB1C44" w:rsidP="009951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It can but you should avoid wall for higher score</w:t>
                </w:r>
              </w:p>
            </w:tc>
          </w:sdtContent>
        </w:sdt>
      </w:tr>
      <w:tr w:rsidR="00AB1C44" w:rsidRPr="00DB09A2" w:rsidTr="009951D2">
        <w:tc>
          <w:tcPr>
            <w:tcW w:w="745" w:type="dxa"/>
            <w:vAlign w:val="bottom"/>
          </w:tcPr>
          <w:p w:rsidR="00AB1C44" w:rsidRPr="00DB09A2" w:rsidRDefault="00AB1C44" w:rsidP="009951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B1C44" w:rsidRDefault="00AB1C44" w:rsidP="009951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c.</w:t>
            </w:r>
          </w:p>
        </w:tc>
        <w:sdt>
          <w:sdtPr>
            <w:id w:val="31007440"/>
            <w:placeholder>
              <w:docPart w:val="2DCD16186E874405949675747B6952CB"/>
            </w:placeholder>
          </w:sdtPr>
          <w:sdtContent>
            <w:tc>
              <w:tcPr>
                <w:tcW w:w="8010" w:type="dxa"/>
                <w:vAlign w:val="bottom"/>
              </w:tcPr>
              <w:p w:rsidR="00AB1C44" w:rsidRDefault="00AB1C44" w:rsidP="009951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I can go through walls only in coin game</w:t>
                </w:r>
              </w:p>
            </w:tc>
          </w:sdtContent>
        </w:sdt>
      </w:tr>
    </w:tbl>
    <w:p w:rsidR="00AB1C44" w:rsidRDefault="00AB1C44" w:rsidP="00CE24D9"/>
    <w:p w:rsidR="00AB1C44" w:rsidRDefault="00AB1C44" w:rsidP="00CE24D9"/>
    <w:p w:rsidR="00AB1C44" w:rsidRDefault="00AB1C44" w:rsidP="00CE24D9"/>
    <w:p w:rsidR="00AB1C44" w:rsidRDefault="00AB1C44" w:rsidP="00CE24D9"/>
    <w:p w:rsidR="00AB1C44" w:rsidRDefault="00AB1C44" w:rsidP="00CE24D9"/>
    <w:p w:rsidR="00AB1C44" w:rsidRDefault="00AB1C44" w:rsidP="00CE24D9"/>
    <w:p w:rsidR="00AB1C44" w:rsidRDefault="00AB1C44" w:rsidP="00CE24D9"/>
    <w:p w:rsidR="00AB1C44" w:rsidRDefault="00AB1C44" w:rsidP="00CE24D9"/>
    <w:p w:rsidR="00AD00DC" w:rsidRPr="00CE24D9" w:rsidRDefault="0035541E" w:rsidP="00CE24D9">
      <w:pPr>
        <w:pStyle w:val="Testsectiontitles"/>
      </w:pPr>
      <w:r>
        <w:t xml:space="preserve">Part III: </w:t>
      </w:r>
      <w:sdt>
        <w:sdtPr>
          <w:id w:val="36987827"/>
          <w:placeholder>
            <w:docPart w:val="A238983A8CA44586B64B3A3349BDB3D4"/>
          </w:placeholder>
        </w:sdtPr>
        <w:sdtEndPr/>
        <w:sdtContent>
          <w:r w:rsidR="00AB1C44">
            <w:t>After Game User Feedback</w:t>
          </w:r>
        </w:sdtContent>
      </w:sdt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1)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DB09A2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AD00DC" w:rsidRPr="00CE24D9" w:rsidRDefault="003D34D4" w:rsidP="003D34D4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Does time constraint put extra mental load while playing the game</w:t>
            </w:r>
          </w:p>
        </w:tc>
      </w:tr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36987618"/>
            <w:placeholder>
              <w:docPart w:val="C342B49A41CB4A218BB5FD450BFFB8EE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CE24D9" w:rsidRDefault="003D34D4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Yes</w:t>
                </w:r>
              </w:p>
            </w:tc>
          </w:sdtContent>
        </w:sdt>
      </w:tr>
      <w:tr w:rsidR="00AD00DC" w:rsidRPr="00DB09A2" w:rsidTr="00D45322">
        <w:tc>
          <w:tcPr>
            <w:tcW w:w="745" w:type="dxa"/>
            <w:vAlign w:val="bottom"/>
          </w:tcPr>
          <w:p w:rsidR="00AD00DC" w:rsidRPr="00DB09A2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36987620"/>
            <w:placeholder>
              <w:docPart w:val="41727EE9D3464BD6A57277ABFF7CA677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CE24D9" w:rsidRDefault="003D34D4" w:rsidP="003D34D4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</w:t>
                </w:r>
              </w:p>
            </w:tc>
          </w:sdtContent>
        </w:sdt>
      </w:tr>
    </w:tbl>
    <w:p w:rsidR="002A52D0" w:rsidRDefault="002A52D0" w:rsidP="002A52D0">
      <w:pPr>
        <w:ind w:left="0" w:firstLine="0"/>
      </w:pPr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3D34D4" w:rsidRPr="00DB09A2" w:rsidTr="009951D2">
        <w:tc>
          <w:tcPr>
            <w:tcW w:w="745" w:type="dxa"/>
            <w:vAlign w:val="bottom"/>
          </w:tcPr>
          <w:p w:rsidR="003D34D4" w:rsidRPr="00DB09A2" w:rsidRDefault="003D34D4" w:rsidP="009951D2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2</w:t>
            </w:r>
            <w:r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3D34D4" w:rsidRPr="00DB09A2" w:rsidRDefault="003D34D4" w:rsidP="009951D2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3D34D4" w:rsidRPr="00CE24D9" w:rsidRDefault="003D34D4" w:rsidP="009951D2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Was managing fewer robots easier</w:t>
            </w:r>
          </w:p>
        </w:tc>
      </w:tr>
      <w:tr w:rsidR="003D34D4" w:rsidRPr="00DB09A2" w:rsidTr="009951D2">
        <w:tc>
          <w:tcPr>
            <w:tcW w:w="745" w:type="dxa"/>
            <w:vAlign w:val="bottom"/>
          </w:tcPr>
          <w:p w:rsidR="003D34D4" w:rsidRPr="00DB09A2" w:rsidRDefault="003D34D4" w:rsidP="009951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3D34D4" w:rsidRDefault="003D34D4" w:rsidP="009951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a.</w:t>
            </w:r>
          </w:p>
        </w:tc>
        <w:sdt>
          <w:sdtPr>
            <w:id w:val="78650989"/>
            <w:placeholder>
              <w:docPart w:val="6E02E2D467AC44CFA99B00D1E023F943"/>
            </w:placeholder>
          </w:sdtPr>
          <w:sdtContent>
            <w:tc>
              <w:tcPr>
                <w:tcW w:w="8010" w:type="dxa"/>
                <w:vAlign w:val="bottom"/>
              </w:tcPr>
              <w:p w:rsidR="003D34D4" w:rsidRPr="00CE24D9" w:rsidRDefault="003D34D4" w:rsidP="009951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Yes</w:t>
                </w:r>
              </w:p>
            </w:tc>
          </w:sdtContent>
        </w:sdt>
      </w:tr>
      <w:tr w:rsidR="003D34D4" w:rsidRPr="00DB09A2" w:rsidTr="009951D2">
        <w:tc>
          <w:tcPr>
            <w:tcW w:w="745" w:type="dxa"/>
            <w:vAlign w:val="bottom"/>
          </w:tcPr>
          <w:p w:rsidR="003D34D4" w:rsidRPr="00DB09A2" w:rsidRDefault="003D34D4" w:rsidP="009951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3D34D4" w:rsidRDefault="003D34D4" w:rsidP="009951D2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b.</w:t>
            </w:r>
          </w:p>
        </w:tc>
        <w:sdt>
          <w:sdtPr>
            <w:id w:val="-1818107094"/>
            <w:placeholder>
              <w:docPart w:val="1CC2C2375F8E4128BA5FE4171C963C81"/>
            </w:placeholder>
          </w:sdtPr>
          <w:sdtContent>
            <w:tc>
              <w:tcPr>
                <w:tcW w:w="8010" w:type="dxa"/>
                <w:vAlign w:val="bottom"/>
              </w:tcPr>
              <w:p w:rsidR="003D34D4" w:rsidRPr="00CE24D9" w:rsidRDefault="003D34D4" w:rsidP="009951D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No</w:t>
                </w:r>
              </w:p>
            </w:tc>
          </w:sdtContent>
        </w:sdt>
      </w:tr>
    </w:tbl>
    <w:p w:rsidR="003D34D4" w:rsidRDefault="003D34D4" w:rsidP="002A52D0">
      <w:pPr>
        <w:ind w:left="0" w:firstLine="0"/>
      </w:pPr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3D34D4" w:rsidRPr="00DB09A2" w:rsidTr="009951D2">
        <w:tc>
          <w:tcPr>
            <w:tcW w:w="745" w:type="dxa"/>
            <w:vAlign w:val="bottom"/>
          </w:tcPr>
          <w:p w:rsidR="003D34D4" w:rsidRPr="00DB09A2" w:rsidRDefault="003D34D4" w:rsidP="009951D2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3</w:t>
            </w:r>
            <w:r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3D34D4" w:rsidRPr="00DB09A2" w:rsidRDefault="003D34D4" w:rsidP="009951D2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3D34D4" w:rsidRPr="00CE24D9" w:rsidRDefault="003D34D4" w:rsidP="003D34D4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 xml:space="preserve">Rate you understanding of the rules of the game from 1(Excellent) to 10(poor) </w:t>
            </w:r>
          </w:p>
        </w:tc>
      </w:tr>
      <w:tr w:rsidR="003D34D4" w:rsidRPr="00DB09A2" w:rsidTr="009951D2">
        <w:tc>
          <w:tcPr>
            <w:tcW w:w="745" w:type="dxa"/>
            <w:vAlign w:val="bottom"/>
          </w:tcPr>
          <w:p w:rsidR="003D34D4" w:rsidRPr="00DB09A2" w:rsidRDefault="003D34D4" w:rsidP="009951D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3D34D4" w:rsidRDefault="003D34D4" w:rsidP="009951D2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1617015631"/>
            <w:placeholder>
              <w:docPart w:val="2A650937B34F46FA9EC92CF40D6AA675"/>
            </w:placeholder>
          </w:sdtPr>
          <w:sdtContent>
            <w:tc>
              <w:tcPr>
                <w:tcW w:w="8010" w:type="dxa"/>
                <w:vAlign w:val="bottom"/>
              </w:tcPr>
              <w:p w:rsidR="003D34D4" w:rsidRPr="00CE24D9" w:rsidRDefault="003D34D4" w:rsidP="003D34D4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Rating:</w:t>
                </w:r>
              </w:p>
            </w:tc>
          </w:sdtContent>
        </w:sdt>
      </w:tr>
    </w:tbl>
    <w:p w:rsidR="003D34D4" w:rsidRPr="00CE24D9" w:rsidRDefault="003D34D4" w:rsidP="002A52D0">
      <w:pPr>
        <w:ind w:left="0" w:firstLine="0"/>
      </w:pPr>
    </w:p>
    <w:p w:rsidR="00AD00DC" w:rsidRPr="00CE24D9" w:rsidRDefault="00AD00DC" w:rsidP="00CE24D9"/>
    <w:p w:rsidR="00AD00DC" w:rsidRPr="00CE24D9" w:rsidRDefault="00AD00DC" w:rsidP="00CE24D9"/>
    <w:p w:rsidR="000F4721" w:rsidRPr="00CE24D9" w:rsidRDefault="000F4721" w:rsidP="00CE24D9"/>
    <w:p w:rsidR="00EE3590" w:rsidRDefault="00EE3590" w:rsidP="00466DC7">
      <w:bookmarkStart w:id="0" w:name="_GoBack"/>
      <w:bookmarkEnd w:id="0"/>
    </w:p>
    <w:p w:rsidR="003C703B" w:rsidRPr="00CE24D9" w:rsidRDefault="003C703B" w:rsidP="00466DC7"/>
    <w:sectPr w:rsidR="003C703B" w:rsidRPr="00CE24D9" w:rsidSect="00B90BB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68E" w:rsidRDefault="0046768E" w:rsidP="004F07FE">
      <w:pPr>
        <w:spacing w:after="0" w:line="240" w:lineRule="auto"/>
      </w:pPr>
      <w:r>
        <w:separator/>
      </w:r>
    </w:p>
  </w:endnote>
  <w:endnote w:type="continuationSeparator" w:id="0">
    <w:p w:rsidR="0046768E" w:rsidRDefault="0046768E" w:rsidP="004F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410" w:rsidRPr="00466DC7" w:rsidRDefault="00466DC7" w:rsidP="00466DC7">
    <w:pPr>
      <w:pStyle w:val="Pagenumbers"/>
    </w:pPr>
    <w:r>
      <w:t xml:space="preserve">Page </w:t>
    </w:r>
    <w:r w:rsidR="00512F53">
      <w:fldChar w:fldCharType="begin"/>
    </w:r>
    <w:r w:rsidR="00512F53">
      <w:instrText xml:space="preserve"> PAGE   \* MERGEFORMAT </w:instrText>
    </w:r>
    <w:r w:rsidR="00512F53">
      <w:fldChar w:fldCharType="separate"/>
    </w:r>
    <w:r w:rsidR="0046768E">
      <w:rPr>
        <w:noProof/>
      </w:rPr>
      <w:t>1</w:t>
    </w:r>
    <w:r w:rsidR="00512F5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68E" w:rsidRDefault="0046768E" w:rsidP="004F07FE">
      <w:pPr>
        <w:spacing w:after="0" w:line="240" w:lineRule="auto"/>
      </w:pPr>
      <w:r>
        <w:separator/>
      </w:r>
    </w:p>
  </w:footnote>
  <w:footnote w:type="continuationSeparator" w:id="0">
    <w:p w:rsidR="0046768E" w:rsidRDefault="0046768E" w:rsidP="004F0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0742"/>
      <w:showingPlcHdr/>
    </w:sdtPr>
    <w:sdtEndPr/>
    <w:sdtContent>
      <w:p w:rsidR="004C612E" w:rsidRPr="0078473A" w:rsidRDefault="00CB61E0" w:rsidP="0078473A">
        <w:pPr>
          <w:pStyle w:val="Tipsforusingthistemplate"/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D2EAE"/>
    <w:multiLevelType w:val="hybridMultilevel"/>
    <w:tmpl w:val="0DB65CDA"/>
    <w:lvl w:ilvl="0" w:tplc="CB2CF6D0">
      <w:start w:val="1"/>
      <w:numFmt w:val="decimal"/>
      <w:pStyle w:val="Questionnumber"/>
      <w:lvlText w:val="%1)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07B61"/>
    <w:multiLevelType w:val="hybridMultilevel"/>
    <w:tmpl w:val="2DA2ECD6"/>
    <w:lvl w:ilvl="0" w:tplc="BC34A6BE">
      <w:start w:val="1"/>
      <w:numFmt w:val="decimal"/>
      <w:pStyle w:val="Question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D42C3"/>
    <w:multiLevelType w:val="hybridMultilevel"/>
    <w:tmpl w:val="24ECC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81CBB"/>
    <w:multiLevelType w:val="hybridMultilevel"/>
    <w:tmpl w:val="BB76567A"/>
    <w:lvl w:ilvl="0" w:tplc="D8362488">
      <w:start w:val="1"/>
      <w:numFmt w:val="bullet"/>
      <w:pStyle w:val="Tips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801DE"/>
    <w:multiLevelType w:val="hybridMultilevel"/>
    <w:tmpl w:val="FA481F7C"/>
    <w:lvl w:ilvl="0" w:tplc="B34E2FF4">
      <w:start w:val="1"/>
      <w:numFmt w:val="lowerLetter"/>
      <w:pStyle w:val="Answ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7D23048B"/>
    <w:multiLevelType w:val="hybridMultilevel"/>
    <w:tmpl w:val="461ACC50"/>
    <w:lvl w:ilvl="0" w:tplc="F98E4E0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3F"/>
    <w:rsid w:val="000435BD"/>
    <w:rsid w:val="000509D6"/>
    <w:rsid w:val="000E05EC"/>
    <w:rsid w:val="000E62F6"/>
    <w:rsid w:val="000E6942"/>
    <w:rsid w:val="000F4721"/>
    <w:rsid w:val="001068A0"/>
    <w:rsid w:val="00133A59"/>
    <w:rsid w:val="00147B28"/>
    <w:rsid w:val="00154EBD"/>
    <w:rsid w:val="001C122E"/>
    <w:rsid w:val="001C2E47"/>
    <w:rsid w:val="001F06E3"/>
    <w:rsid w:val="0020041F"/>
    <w:rsid w:val="00212C2F"/>
    <w:rsid w:val="0024033D"/>
    <w:rsid w:val="002A52D0"/>
    <w:rsid w:val="002F6B40"/>
    <w:rsid w:val="00302E28"/>
    <w:rsid w:val="00322C39"/>
    <w:rsid w:val="00354B9E"/>
    <w:rsid w:val="0035541E"/>
    <w:rsid w:val="00381AB4"/>
    <w:rsid w:val="003A176D"/>
    <w:rsid w:val="003C703B"/>
    <w:rsid w:val="003D34D4"/>
    <w:rsid w:val="003D64A2"/>
    <w:rsid w:val="004619EC"/>
    <w:rsid w:val="00466DC7"/>
    <w:rsid w:val="0046768E"/>
    <w:rsid w:val="004955F9"/>
    <w:rsid w:val="004C426B"/>
    <w:rsid w:val="004C612E"/>
    <w:rsid w:val="004F07FE"/>
    <w:rsid w:val="005006E2"/>
    <w:rsid w:val="00512F53"/>
    <w:rsid w:val="00546E22"/>
    <w:rsid w:val="0054737F"/>
    <w:rsid w:val="00590098"/>
    <w:rsid w:val="00594BFF"/>
    <w:rsid w:val="005A17BE"/>
    <w:rsid w:val="005A19DD"/>
    <w:rsid w:val="005C01C9"/>
    <w:rsid w:val="005C6C7D"/>
    <w:rsid w:val="005F27B4"/>
    <w:rsid w:val="0061743B"/>
    <w:rsid w:val="00656542"/>
    <w:rsid w:val="006602D5"/>
    <w:rsid w:val="006753E6"/>
    <w:rsid w:val="006E4C32"/>
    <w:rsid w:val="00710232"/>
    <w:rsid w:val="0073448A"/>
    <w:rsid w:val="007520F4"/>
    <w:rsid w:val="007740A0"/>
    <w:rsid w:val="0078473A"/>
    <w:rsid w:val="007879C9"/>
    <w:rsid w:val="007950CF"/>
    <w:rsid w:val="007B087A"/>
    <w:rsid w:val="007D2A62"/>
    <w:rsid w:val="007E123A"/>
    <w:rsid w:val="00830B3D"/>
    <w:rsid w:val="00834949"/>
    <w:rsid w:val="00845D1B"/>
    <w:rsid w:val="0089004C"/>
    <w:rsid w:val="008A1390"/>
    <w:rsid w:val="008A1435"/>
    <w:rsid w:val="008A3C67"/>
    <w:rsid w:val="008C205F"/>
    <w:rsid w:val="008E47B2"/>
    <w:rsid w:val="008F2B9B"/>
    <w:rsid w:val="00915F39"/>
    <w:rsid w:val="00942A1F"/>
    <w:rsid w:val="00951D4D"/>
    <w:rsid w:val="009B128D"/>
    <w:rsid w:val="009C6445"/>
    <w:rsid w:val="009D7F91"/>
    <w:rsid w:val="00A44BD6"/>
    <w:rsid w:val="00A66420"/>
    <w:rsid w:val="00A84ED0"/>
    <w:rsid w:val="00A94F19"/>
    <w:rsid w:val="00AB1C44"/>
    <w:rsid w:val="00AD00DC"/>
    <w:rsid w:val="00AD5E87"/>
    <w:rsid w:val="00AF3241"/>
    <w:rsid w:val="00B101A8"/>
    <w:rsid w:val="00B1432A"/>
    <w:rsid w:val="00B967F1"/>
    <w:rsid w:val="00BB74AB"/>
    <w:rsid w:val="00BC40F3"/>
    <w:rsid w:val="00BD5B0D"/>
    <w:rsid w:val="00C5093C"/>
    <w:rsid w:val="00C8278A"/>
    <w:rsid w:val="00CB61E0"/>
    <w:rsid w:val="00CE24D9"/>
    <w:rsid w:val="00CF0768"/>
    <w:rsid w:val="00CF7ABF"/>
    <w:rsid w:val="00D107FF"/>
    <w:rsid w:val="00D45322"/>
    <w:rsid w:val="00D715B6"/>
    <w:rsid w:val="00DB09A2"/>
    <w:rsid w:val="00E803C7"/>
    <w:rsid w:val="00EE0124"/>
    <w:rsid w:val="00EE3086"/>
    <w:rsid w:val="00EE32A9"/>
    <w:rsid w:val="00EE3590"/>
    <w:rsid w:val="00F259B6"/>
    <w:rsid w:val="00F40F97"/>
    <w:rsid w:val="00F914C2"/>
    <w:rsid w:val="00FA2430"/>
    <w:rsid w:val="00FA363A"/>
    <w:rsid w:val="00FA5715"/>
    <w:rsid w:val="00FC3122"/>
    <w:rsid w:val="00FD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6AD251-702C-4C73-B9C7-B4AC35E8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BD6"/>
    <w:pPr>
      <w:spacing w:line="312" w:lineRule="auto"/>
      <w:ind w:left="720" w:hanging="720"/>
    </w:pPr>
    <w:rPr>
      <w:rFonts w:ascii="Century Gothic" w:eastAsia="Century Gothic" w:hAnsi="Century Gothic" w:cs="Times New Roman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4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14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914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F9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C2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Question">
    <w:name w:val="Question"/>
    <w:basedOn w:val="Normal"/>
    <w:rsid w:val="00F914C2"/>
    <w:pPr>
      <w:numPr>
        <w:numId w:val="1"/>
      </w:numPr>
      <w:tabs>
        <w:tab w:val="left" w:leader="underscore" w:pos="720"/>
      </w:tabs>
      <w:spacing w:before="240" w:after="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F914C2"/>
    <w:pPr>
      <w:numPr>
        <w:numId w:val="2"/>
      </w:numPr>
      <w:spacing w:after="0"/>
      <w:ind w:left="720"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F914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14C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14C2"/>
    <w:rPr>
      <w:rFonts w:ascii="Century Gothic" w:eastAsia="Century Gothic" w:hAnsi="Century Gothic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F914C2"/>
    <w:pPr>
      <w:contextualSpacing/>
    </w:pPr>
  </w:style>
  <w:style w:type="paragraph" w:customStyle="1" w:styleId="Tabletext">
    <w:name w:val="Table text"/>
    <w:basedOn w:val="Normal"/>
    <w:qFormat/>
    <w:rsid w:val="00F914C2"/>
    <w:pPr>
      <w:framePr w:hSpace="187" w:wrap="around" w:vAnchor="page" w:hAnchor="margin" w:y="2579"/>
      <w:spacing w:before="240" w:after="0" w:line="36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4C2"/>
    <w:rPr>
      <w:rFonts w:ascii="Tahoma" w:eastAsia="Century Gothic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F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7FE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Testname">
    <w:name w:val="Test name"/>
    <w:basedOn w:val="Heading1"/>
    <w:qFormat/>
    <w:rsid w:val="00466DC7"/>
    <w:pPr>
      <w:spacing w:before="0" w:after="120" w:line="360" w:lineRule="auto"/>
      <w:ind w:left="0" w:firstLine="0"/>
    </w:pPr>
    <w:rPr>
      <w:color w:val="auto"/>
    </w:rPr>
  </w:style>
  <w:style w:type="paragraph" w:customStyle="1" w:styleId="Instructionstostudents">
    <w:name w:val="Instructions to students"/>
    <w:basedOn w:val="Normal"/>
    <w:qFormat/>
    <w:rsid w:val="007740A0"/>
    <w:pPr>
      <w:spacing w:before="120" w:after="0" w:line="240" w:lineRule="auto"/>
      <w:ind w:left="144" w:firstLine="0"/>
    </w:pPr>
    <w:rPr>
      <w:rFonts w:asciiTheme="minorHAnsi" w:eastAsiaTheme="minorEastAsia" w:hAnsiTheme="minorHAnsi" w:cstheme="minorHAnsi"/>
      <w:sz w:val="21"/>
    </w:rPr>
  </w:style>
  <w:style w:type="paragraph" w:customStyle="1" w:styleId="Classdetails">
    <w:name w:val="Class details"/>
    <w:basedOn w:val="Tabletext"/>
    <w:qFormat/>
    <w:rsid w:val="007740A0"/>
    <w:pPr>
      <w:framePr w:wrap="around"/>
      <w:spacing w:before="120" w:line="240" w:lineRule="auto"/>
    </w:pPr>
    <w:rPr>
      <w:rFonts w:asciiTheme="minorHAnsi" w:hAnsiTheme="minorHAnsi"/>
      <w:sz w:val="21"/>
    </w:rPr>
  </w:style>
  <w:style w:type="paragraph" w:customStyle="1" w:styleId="Instructionstitle">
    <w:name w:val="Instructions (title)"/>
    <w:basedOn w:val="Normal"/>
    <w:qFormat/>
    <w:rsid w:val="000E6942"/>
    <w:pPr>
      <w:spacing w:before="480" w:after="120" w:line="360" w:lineRule="auto"/>
      <w:ind w:left="0" w:firstLine="0"/>
    </w:pPr>
    <w:rPr>
      <w:rFonts w:asciiTheme="majorHAnsi" w:hAnsiTheme="majorHAnsi"/>
      <w:b/>
      <w:sz w:val="25"/>
    </w:rPr>
  </w:style>
  <w:style w:type="paragraph" w:customStyle="1" w:styleId="Assessmentnotestostudent">
    <w:name w:val="Assessment notes (to student)"/>
    <w:basedOn w:val="Header"/>
    <w:qFormat/>
    <w:rsid w:val="00133A59"/>
    <w:pPr>
      <w:spacing w:before="120"/>
      <w:ind w:left="288" w:firstLine="0"/>
    </w:pPr>
    <w:rPr>
      <w:rFonts w:asciiTheme="minorHAnsi" w:hAnsiTheme="minorHAnsi"/>
      <w:sz w:val="24"/>
    </w:rPr>
  </w:style>
  <w:style w:type="paragraph" w:customStyle="1" w:styleId="Testsectiontitles">
    <w:name w:val="Test section titles"/>
    <w:basedOn w:val="Normal"/>
    <w:qFormat/>
    <w:rsid w:val="00CE24D9"/>
    <w:pPr>
      <w:keepNext/>
      <w:keepLines/>
      <w:spacing w:before="360" w:after="240" w:line="23" w:lineRule="atLeast"/>
      <w:ind w:left="0" w:firstLine="0"/>
      <w:contextualSpacing/>
    </w:pPr>
    <w:rPr>
      <w:rFonts w:asciiTheme="majorHAnsi" w:hAnsiTheme="majorHAnsi"/>
      <w:b/>
      <w:sz w:val="25"/>
    </w:rPr>
  </w:style>
  <w:style w:type="character" w:styleId="PlaceholderText">
    <w:name w:val="Placeholder Text"/>
    <w:basedOn w:val="DefaultParagraphFont"/>
    <w:uiPriority w:val="99"/>
    <w:semiHidden/>
    <w:rsid w:val="00BC40F3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0E6942"/>
  </w:style>
  <w:style w:type="paragraph" w:customStyle="1" w:styleId="Questions">
    <w:name w:val="Questions"/>
    <w:basedOn w:val="Classdetails"/>
    <w:qFormat/>
    <w:rsid w:val="00C8278A"/>
    <w:pPr>
      <w:framePr w:wrap="around" w:vAnchor="text" w:hAnchor="page" w:x="1585" w:y="1"/>
      <w:suppressOverlap/>
    </w:pPr>
    <w:rPr>
      <w:b/>
    </w:rPr>
  </w:style>
  <w:style w:type="paragraph" w:customStyle="1" w:styleId="spacing">
    <w:name w:val="spacing"/>
    <w:basedOn w:val="Normal"/>
    <w:qFormat/>
    <w:rsid w:val="007B087A"/>
    <w:rPr>
      <w:rFonts w:asciiTheme="minorHAnsi" w:hAnsiTheme="minorHAnsi"/>
      <w:sz w:val="4"/>
      <w:szCs w:val="4"/>
    </w:rPr>
  </w:style>
  <w:style w:type="paragraph" w:customStyle="1" w:styleId="Testsectiontitlepagebreak">
    <w:name w:val="Test section title (page break)"/>
    <w:basedOn w:val="Testsectiontitles"/>
    <w:rsid w:val="0035541E"/>
    <w:pPr>
      <w:pageBreakBefore/>
    </w:pPr>
  </w:style>
  <w:style w:type="paragraph" w:customStyle="1" w:styleId="Tipsbulletedlist">
    <w:name w:val="Tips (bulleted list)"/>
    <w:basedOn w:val="ListParagraph"/>
    <w:rsid w:val="00466DC7"/>
    <w:pPr>
      <w:numPr>
        <w:numId w:val="5"/>
      </w:numPr>
      <w:spacing w:after="0" w:line="240" w:lineRule="auto"/>
      <w:ind w:left="792" w:hanging="720"/>
    </w:pPr>
    <w:rPr>
      <w:rFonts w:asciiTheme="minorHAnsi" w:hAnsiTheme="minorHAnsi"/>
      <w:sz w:val="21"/>
    </w:rPr>
  </w:style>
  <w:style w:type="paragraph" w:customStyle="1" w:styleId="Tipsforusingthistemplate">
    <w:name w:val="Tips for using this template"/>
    <w:basedOn w:val="Footer"/>
    <w:qFormat/>
    <w:rsid w:val="00A84ED0"/>
    <w:pPr>
      <w:spacing w:before="60" w:after="40"/>
      <w:ind w:left="0" w:firstLine="0"/>
    </w:pPr>
    <w:rPr>
      <w:rFonts w:asciiTheme="minorHAnsi" w:hAnsiTheme="minorHAnsi"/>
      <w:sz w:val="21"/>
    </w:rPr>
  </w:style>
  <w:style w:type="paragraph" w:customStyle="1" w:styleId="Pagenumbers">
    <w:name w:val="Page numbers"/>
    <w:basedOn w:val="Footer"/>
    <w:qFormat/>
    <w:rsid w:val="007E123A"/>
    <w:pPr>
      <w:spacing w:before="120" w:after="40"/>
      <w:jc w:val="right"/>
    </w:pPr>
    <w:rPr>
      <w:rFonts w:asciiTheme="minorHAnsi" w:hAnsiTheme="minorHAnsi"/>
      <w:sz w:val="21"/>
    </w:rPr>
  </w:style>
  <w:style w:type="paragraph" w:customStyle="1" w:styleId="Answers">
    <w:name w:val="Answers"/>
    <w:basedOn w:val="Classdetails"/>
    <w:qFormat/>
    <w:rsid w:val="005C01C9"/>
    <w:pPr>
      <w:framePr w:wrap="around" w:vAnchor="text" w:hAnchor="page" w:x="1585" w:y="1"/>
      <w:suppressOverlap/>
    </w:pPr>
  </w:style>
  <w:style w:type="paragraph" w:customStyle="1" w:styleId="Questionnumbers">
    <w:name w:val="Question numbers"/>
    <w:basedOn w:val="Normal"/>
    <w:qFormat/>
    <w:rsid w:val="005C01C9"/>
    <w:pPr>
      <w:framePr w:wrap="auto" w:vAnchor="text" w:hAnchor="page" w:x="1585" w:y="1"/>
      <w:numPr>
        <w:numId w:val="6"/>
      </w:numPr>
      <w:suppressOverlap/>
    </w:pPr>
    <w:rPr>
      <w:rFonts w:asciiTheme="minorHAnsi" w:hAnsiTheme="minorHAnsi"/>
      <w:sz w:val="24"/>
    </w:rPr>
  </w:style>
  <w:style w:type="paragraph" w:customStyle="1" w:styleId="Answerletteringa">
    <w:name w:val="Answer lettering (a"/>
    <w:aliases w:val="b,c)"/>
    <w:basedOn w:val="Classdetails"/>
    <w:qFormat/>
    <w:rsid w:val="005C01C9"/>
    <w:pPr>
      <w:framePr w:wrap="around" w:vAnchor="text" w:hAnchor="page" w:x="1585" w:y="1"/>
      <w:suppressOverlap/>
      <w:jc w:val="right"/>
    </w:pPr>
  </w:style>
  <w:style w:type="paragraph" w:customStyle="1" w:styleId="Questionnumber">
    <w:name w:val="Question number"/>
    <w:basedOn w:val="Classdetails"/>
    <w:qFormat/>
    <w:rsid w:val="005C01C9"/>
    <w:pPr>
      <w:framePr w:wrap="around" w:vAnchor="text" w:hAnchor="page" w:x="1585" w:y="1"/>
      <w:numPr>
        <w:numId w:val="7"/>
      </w:numPr>
      <w:suppressOverlap/>
    </w:pPr>
  </w:style>
  <w:style w:type="paragraph" w:customStyle="1" w:styleId="Questionnumbering">
    <w:name w:val="Question numbering"/>
    <w:basedOn w:val="Classdetails"/>
    <w:qFormat/>
    <w:rsid w:val="00CE24D9"/>
    <w:pPr>
      <w:framePr w:wrap="around" w:vAnchor="text" w:hAnchor="page" w:x="1585" w:y="1"/>
      <w:suppressOverlap/>
    </w:pPr>
  </w:style>
  <w:style w:type="paragraph" w:customStyle="1" w:styleId="Testsectiontitle">
    <w:name w:val="Test section title"/>
    <w:basedOn w:val="Normal"/>
    <w:qFormat/>
    <w:rsid w:val="003C703B"/>
    <w:pPr>
      <w:keepNext/>
      <w:keepLines/>
      <w:spacing w:before="360" w:after="0" w:line="240" w:lineRule="auto"/>
      <w:ind w:left="0" w:firstLine="0"/>
      <w:contextualSpacing/>
    </w:pPr>
    <w:rPr>
      <w:rFonts w:asciiTheme="majorHAnsi" w:hAnsiTheme="majorHAnsi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en\AppData\Roaming\Microsoft\Templates\Multiple-choice%20test%20or%20survey%20kit%20(for%20creating%203,%204,%20or%205-answer%20question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1E2E1E93B7477596A9EE635A71E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6AE2E-6C2D-44E3-A12C-7FA2A994009B}"/>
      </w:docPartPr>
      <w:docPartBody>
        <w:p w:rsidR="002905CF" w:rsidRDefault="00EC34C9">
          <w:pPr>
            <w:pStyle w:val="891E2E1E93B7477596A9EE635A71EBD8"/>
          </w:pPr>
          <w:r>
            <w:t xml:space="preserve">[Type the test instructions here. </w:t>
          </w:r>
          <w:r w:rsidRPr="00ED01D6">
            <w:t>For exampl</w:t>
          </w:r>
          <w:r>
            <w:t>e, instruct students to read</w:t>
          </w:r>
          <w:r w:rsidRPr="00ED01D6">
            <w:t xml:space="preserve"> e</w:t>
          </w:r>
          <w:r>
            <w:t>ach question carefully and then print the letter</w:t>
          </w:r>
          <w:r w:rsidRPr="00ED01D6">
            <w:t xml:space="preserve"> of the correct answer next to the question.</w:t>
          </w:r>
          <w:r>
            <w:t>]</w:t>
          </w:r>
        </w:p>
      </w:docPartBody>
    </w:docPart>
    <w:docPart>
      <w:docPartPr>
        <w:name w:val="8C7FD0CD1B0C4590A5311F5954F3D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72739-24A8-47DD-A84A-B0316BEAA00A}"/>
      </w:docPartPr>
      <w:docPartBody>
        <w:p w:rsidR="002905CF" w:rsidRDefault="00EC34C9">
          <w:pPr>
            <w:pStyle w:val="8C7FD0CD1B0C4590A5311F5954F3D397"/>
          </w:pPr>
          <w:r>
            <w:t>[Type title here]</w:t>
          </w:r>
        </w:p>
      </w:docPartBody>
    </w:docPart>
    <w:docPart>
      <w:docPartPr>
        <w:name w:val="E86ADEE125914640827DD7BE5FECE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B791D-7041-4C0C-8ADF-9164F7667AC4}"/>
      </w:docPartPr>
      <w:docPartBody>
        <w:p w:rsidR="002905CF" w:rsidRDefault="00EC34C9">
          <w:pPr>
            <w:pStyle w:val="E86ADEE125914640827DD7BE5FECEFEE"/>
          </w:pPr>
          <w:r w:rsidRPr="00CE24D9">
            <w:t>[Type question here]</w:t>
          </w:r>
        </w:p>
      </w:docPartBody>
    </w:docPart>
    <w:docPart>
      <w:docPartPr>
        <w:name w:val="E85DB477BE454379B42F2CAC66AF1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BE61F-BEC2-4E39-80DA-F6996C666D57}"/>
      </w:docPartPr>
      <w:docPartBody>
        <w:p w:rsidR="002905CF" w:rsidRDefault="00EC34C9">
          <w:pPr>
            <w:pStyle w:val="E85DB477BE454379B42F2CAC66AF17D8"/>
          </w:pPr>
          <w:r>
            <w:t>[Answer A]</w:t>
          </w:r>
        </w:p>
      </w:docPartBody>
    </w:docPart>
    <w:docPart>
      <w:docPartPr>
        <w:name w:val="AC566DFDF9B44838870D3C98F6541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EFE4-53CD-45D1-A8A6-8EBB66EBB721}"/>
      </w:docPartPr>
      <w:docPartBody>
        <w:p w:rsidR="002905CF" w:rsidRDefault="00EC34C9">
          <w:pPr>
            <w:pStyle w:val="AC566DFDF9B44838870D3C98F654180A"/>
          </w:pPr>
          <w:r>
            <w:t>[Answer B]</w:t>
          </w:r>
        </w:p>
      </w:docPartBody>
    </w:docPart>
    <w:docPart>
      <w:docPartPr>
        <w:name w:val="D83306EB8EE9478D9E907004E7ABC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4E0AF-116D-456B-9E21-149857C8AC8A}"/>
      </w:docPartPr>
      <w:docPartBody>
        <w:p w:rsidR="002905CF" w:rsidRDefault="00EC34C9">
          <w:pPr>
            <w:pStyle w:val="D83306EB8EE9478D9E907004E7ABC2AF"/>
          </w:pPr>
          <w:r>
            <w:t>[Answer C]</w:t>
          </w:r>
        </w:p>
      </w:docPartBody>
    </w:docPart>
    <w:docPart>
      <w:docPartPr>
        <w:name w:val="88FA76C7740E4BECAEDE516B04CCE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441ED-562C-4475-B0B5-C3BF8B4FF855}"/>
      </w:docPartPr>
      <w:docPartBody>
        <w:p w:rsidR="002905CF" w:rsidRDefault="00EC34C9">
          <w:pPr>
            <w:pStyle w:val="88FA76C7740E4BECAEDE516B04CCE160"/>
          </w:pPr>
          <w:r w:rsidRPr="00466DC7">
            <w:t>[Type title here]</w:t>
          </w:r>
        </w:p>
      </w:docPartBody>
    </w:docPart>
    <w:docPart>
      <w:docPartPr>
        <w:name w:val="A6A6EBCB38E34E7EA1B5AD8FC570A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1B804-CB63-4D85-B6E6-BD14C783A186}"/>
      </w:docPartPr>
      <w:docPartBody>
        <w:p w:rsidR="002905CF" w:rsidRDefault="00EC34C9">
          <w:pPr>
            <w:pStyle w:val="A6A6EBCB38E34E7EA1B5AD8FC570A963"/>
          </w:pPr>
          <w:r w:rsidRPr="00CE24D9">
            <w:t>[Type question here]</w:t>
          </w:r>
        </w:p>
      </w:docPartBody>
    </w:docPart>
    <w:docPart>
      <w:docPartPr>
        <w:name w:val="6A22F80249984952B15136AB9560F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281A-9509-4CF5-8EF0-BB7257629B8D}"/>
      </w:docPartPr>
      <w:docPartBody>
        <w:p w:rsidR="002905CF" w:rsidRDefault="00EC34C9">
          <w:pPr>
            <w:pStyle w:val="6A22F80249984952B15136AB9560F6D3"/>
          </w:pPr>
          <w:r>
            <w:t>[Answer A]</w:t>
          </w:r>
        </w:p>
      </w:docPartBody>
    </w:docPart>
    <w:docPart>
      <w:docPartPr>
        <w:name w:val="B8DF47173A464AE281EE19A36CB07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40588-1D29-431F-AED2-CC084D48F490}"/>
      </w:docPartPr>
      <w:docPartBody>
        <w:p w:rsidR="002905CF" w:rsidRDefault="00EC34C9">
          <w:pPr>
            <w:pStyle w:val="B8DF47173A464AE281EE19A36CB07A57"/>
          </w:pPr>
          <w:r>
            <w:t>[Answer B]</w:t>
          </w:r>
        </w:p>
      </w:docPartBody>
    </w:docPart>
    <w:docPart>
      <w:docPartPr>
        <w:name w:val="72FD4526355B45A2BC437026B675E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798EE-157B-4061-A40A-F87B0FDA22E9}"/>
      </w:docPartPr>
      <w:docPartBody>
        <w:p w:rsidR="002905CF" w:rsidRDefault="00EC34C9">
          <w:pPr>
            <w:pStyle w:val="72FD4526355B45A2BC437026B675E7CE"/>
          </w:pPr>
          <w:r>
            <w:t>[Answer C]</w:t>
          </w:r>
        </w:p>
      </w:docPartBody>
    </w:docPart>
    <w:docPart>
      <w:docPartPr>
        <w:name w:val="A04D575238C84AAC84FCF38E3A206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BC830-61D9-46A5-8F4D-4D161F1DCAF8}"/>
      </w:docPartPr>
      <w:docPartBody>
        <w:p w:rsidR="002905CF" w:rsidRDefault="00EC34C9">
          <w:pPr>
            <w:pStyle w:val="A04D575238C84AAC84FCF38E3A206303"/>
          </w:pPr>
          <w:r>
            <w:t>[Answer D]</w:t>
          </w:r>
        </w:p>
      </w:docPartBody>
    </w:docPart>
    <w:docPart>
      <w:docPartPr>
        <w:name w:val="A238983A8CA44586B64B3A3349BDB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20AE6-5EBF-48E9-846F-1B1994291733}"/>
      </w:docPartPr>
      <w:docPartBody>
        <w:p w:rsidR="002905CF" w:rsidRDefault="00EC34C9">
          <w:pPr>
            <w:pStyle w:val="A238983A8CA44586B64B3A3349BDB3D4"/>
          </w:pPr>
          <w:r>
            <w:t>[Type title here]</w:t>
          </w:r>
        </w:p>
      </w:docPartBody>
    </w:docPart>
    <w:docPart>
      <w:docPartPr>
        <w:name w:val="C342B49A41CB4A218BB5FD450BFFB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FBACC-92F1-43E5-8A3C-EFC140D69A05}"/>
      </w:docPartPr>
      <w:docPartBody>
        <w:p w:rsidR="002905CF" w:rsidRDefault="00EC34C9">
          <w:pPr>
            <w:pStyle w:val="C342B49A41CB4A218BB5FD450BFFB8EE"/>
          </w:pPr>
          <w:r>
            <w:t>[Answer A]</w:t>
          </w:r>
        </w:p>
      </w:docPartBody>
    </w:docPart>
    <w:docPart>
      <w:docPartPr>
        <w:name w:val="41727EE9D3464BD6A57277ABFF7CA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726D-00ED-48E2-ACF3-22566626B7ED}"/>
      </w:docPartPr>
      <w:docPartBody>
        <w:p w:rsidR="002905CF" w:rsidRDefault="00EC34C9">
          <w:pPr>
            <w:pStyle w:val="41727EE9D3464BD6A57277ABFF7CA677"/>
          </w:pPr>
          <w:r w:rsidRPr="00CE24D9">
            <w:t>[Answer B]</w:t>
          </w:r>
        </w:p>
      </w:docPartBody>
    </w:docPart>
    <w:docPart>
      <w:docPartPr>
        <w:name w:val="08D6C3F21AB24277BD424671D30F3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4BAD7-6077-4040-AD1F-875881C74A2C}"/>
      </w:docPartPr>
      <w:docPartBody>
        <w:p w:rsidR="002905CF" w:rsidRDefault="00102404" w:rsidP="00102404">
          <w:pPr>
            <w:pStyle w:val="08D6C3F21AB24277BD424671D30F375E"/>
          </w:pPr>
          <w:r>
            <w:t>[Type your name]</w:t>
          </w:r>
        </w:p>
      </w:docPartBody>
    </w:docPart>
    <w:docPart>
      <w:docPartPr>
        <w:name w:val="CEF2CAB7F0344934B84DC54A8879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81ECD-0822-49B9-93BD-069D6FAF3CC6}"/>
      </w:docPartPr>
      <w:docPartBody>
        <w:p w:rsidR="002905CF" w:rsidRDefault="00102404" w:rsidP="00102404">
          <w:pPr>
            <w:pStyle w:val="CEF2CAB7F0344934B84DC54A8879445E"/>
          </w:pPr>
          <w:r>
            <w:t>[Type a class name]</w:t>
          </w:r>
        </w:p>
      </w:docPartBody>
    </w:docPart>
    <w:docPart>
      <w:docPartPr>
        <w:name w:val="C232E7859FA44A1CA8B96527543FA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67037-89EC-4D8E-969D-34F50C45ECD4}"/>
      </w:docPartPr>
      <w:docPartBody>
        <w:p w:rsidR="002905CF" w:rsidRDefault="00102404" w:rsidP="00102404">
          <w:pPr>
            <w:pStyle w:val="C232E7859FA44A1CA8B96527543FAD78"/>
          </w:pPr>
          <w:r>
            <w:t>[Type a period name]</w:t>
          </w:r>
        </w:p>
      </w:docPartBody>
    </w:docPart>
    <w:docPart>
      <w:docPartPr>
        <w:name w:val="B4A5C6C7E2E44B82B22268C3502D8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2F578-8C83-432C-9FA4-B4EE3CDC1976}"/>
      </w:docPartPr>
      <w:docPartBody>
        <w:p w:rsidR="00000000" w:rsidRDefault="002905CF" w:rsidP="002905CF">
          <w:pPr>
            <w:pStyle w:val="B4A5C6C7E2E44B82B22268C3502D89DD"/>
          </w:pPr>
          <w:r w:rsidRPr="00CE24D9">
            <w:t>[Type question here]</w:t>
          </w:r>
        </w:p>
      </w:docPartBody>
    </w:docPart>
    <w:docPart>
      <w:docPartPr>
        <w:name w:val="CF84C881367C45EDB2CC163DB9E3B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853A8-7FF9-4573-BD63-A82A9F3D130B}"/>
      </w:docPartPr>
      <w:docPartBody>
        <w:p w:rsidR="00000000" w:rsidRDefault="002905CF" w:rsidP="002905CF">
          <w:pPr>
            <w:pStyle w:val="CF84C881367C45EDB2CC163DB9E3B097"/>
          </w:pPr>
          <w:r w:rsidRPr="00CE24D9">
            <w:t>[Type question here]</w:t>
          </w:r>
        </w:p>
      </w:docPartBody>
    </w:docPart>
    <w:docPart>
      <w:docPartPr>
        <w:name w:val="5C5A2152D79D46CC9BE76EEDCD0B3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6EC15-189D-48AC-8478-519C0F7839E3}"/>
      </w:docPartPr>
      <w:docPartBody>
        <w:p w:rsidR="00000000" w:rsidRDefault="002905CF" w:rsidP="002905CF">
          <w:pPr>
            <w:pStyle w:val="5C5A2152D79D46CC9BE76EEDCD0B3D44"/>
          </w:pPr>
          <w:r>
            <w:t>[Answer A]</w:t>
          </w:r>
        </w:p>
      </w:docPartBody>
    </w:docPart>
    <w:docPart>
      <w:docPartPr>
        <w:name w:val="04CA5F37DF6C406B9F1226AE30FB2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85C5B-1AD0-444A-9302-6858E4E70858}"/>
      </w:docPartPr>
      <w:docPartBody>
        <w:p w:rsidR="00000000" w:rsidRDefault="002905CF" w:rsidP="002905CF">
          <w:pPr>
            <w:pStyle w:val="04CA5F37DF6C406B9F1226AE30FB20FF"/>
          </w:pPr>
          <w:r>
            <w:t>[Answer B]</w:t>
          </w:r>
        </w:p>
      </w:docPartBody>
    </w:docPart>
    <w:docPart>
      <w:docPartPr>
        <w:name w:val="2DCD16186E874405949675747B695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1625D-4289-475F-BE4F-B31C06A442C9}"/>
      </w:docPartPr>
      <w:docPartBody>
        <w:p w:rsidR="00000000" w:rsidRDefault="002905CF" w:rsidP="002905CF">
          <w:pPr>
            <w:pStyle w:val="2DCD16186E874405949675747B6952CB"/>
          </w:pPr>
          <w:r>
            <w:t>[Answer C]</w:t>
          </w:r>
        </w:p>
      </w:docPartBody>
    </w:docPart>
    <w:docPart>
      <w:docPartPr>
        <w:name w:val="6E02E2D467AC44CFA99B00D1E023F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5B738-E1EC-4F63-AA9C-5A6329F89D9C}"/>
      </w:docPartPr>
      <w:docPartBody>
        <w:p w:rsidR="00000000" w:rsidRDefault="002905CF" w:rsidP="002905CF">
          <w:pPr>
            <w:pStyle w:val="6E02E2D467AC44CFA99B00D1E023F943"/>
          </w:pPr>
          <w:r>
            <w:t>[Answer A]</w:t>
          </w:r>
        </w:p>
      </w:docPartBody>
    </w:docPart>
    <w:docPart>
      <w:docPartPr>
        <w:name w:val="1CC2C2375F8E4128BA5FE4171C963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CE0F1-DB6C-4CCD-8E04-0DFF66AB0EF0}"/>
      </w:docPartPr>
      <w:docPartBody>
        <w:p w:rsidR="00000000" w:rsidRDefault="002905CF" w:rsidP="002905CF">
          <w:pPr>
            <w:pStyle w:val="1CC2C2375F8E4128BA5FE4171C963C81"/>
          </w:pPr>
          <w:r w:rsidRPr="00CE24D9">
            <w:t>[Answer B]</w:t>
          </w:r>
        </w:p>
      </w:docPartBody>
    </w:docPart>
    <w:docPart>
      <w:docPartPr>
        <w:name w:val="2A650937B34F46FA9EC92CF40D6AA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ACE72-E62E-4C07-BF18-F1FF33F4AB67}"/>
      </w:docPartPr>
      <w:docPartBody>
        <w:p w:rsidR="00000000" w:rsidRDefault="002905CF" w:rsidP="002905CF">
          <w:pPr>
            <w:pStyle w:val="2A650937B34F46FA9EC92CF40D6AA675"/>
          </w:pPr>
          <w:r>
            <w:t>[Answer 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4"/>
    <w:rsid w:val="00102404"/>
    <w:rsid w:val="002905CF"/>
    <w:rsid w:val="005B249B"/>
    <w:rsid w:val="00E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3694A6D7845AD85972470328E2C46">
    <w:name w:val="EFE3694A6D7845AD85972470328E2C46"/>
  </w:style>
  <w:style w:type="paragraph" w:customStyle="1" w:styleId="0DE4820DE6D54601A02180F76E3D464C">
    <w:name w:val="0DE4820DE6D54601A02180F76E3D464C"/>
  </w:style>
  <w:style w:type="paragraph" w:customStyle="1" w:styleId="BF5010D805E74E828449EA63D1753BD3">
    <w:name w:val="BF5010D805E74E828449EA63D1753BD3"/>
  </w:style>
  <w:style w:type="paragraph" w:customStyle="1" w:styleId="F1A4D7A4A44440B99B0A4F2C35E62BAC">
    <w:name w:val="F1A4D7A4A44440B99B0A4F2C35E62BAC"/>
  </w:style>
  <w:style w:type="paragraph" w:customStyle="1" w:styleId="891E2E1E93B7477596A9EE635A71EBD8">
    <w:name w:val="891E2E1E93B7477596A9EE635A71EBD8"/>
  </w:style>
  <w:style w:type="paragraph" w:customStyle="1" w:styleId="8C7FD0CD1B0C4590A5311F5954F3D397">
    <w:name w:val="8C7FD0CD1B0C4590A5311F5954F3D397"/>
  </w:style>
  <w:style w:type="paragraph" w:customStyle="1" w:styleId="E86ADEE125914640827DD7BE5FECEFEE">
    <w:name w:val="E86ADEE125914640827DD7BE5FECEFEE"/>
  </w:style>
  <w:style w:type="paragraph" w:customStyle="1" w:styleId="E85DB477BE454379B42F2CAC66AF17D8">
    <w:name w:val="E85DB477BE454379B42F2CAC66AF17D8"/>
  </w:style>
  <w:style w:type="paragraph" w:customStyle="1" w:styleId="AC566DFDF9B44838870D3C98F654180A">
    <w:name w:val="AC566DFDF9B44838870D3C98F654180A"/>
  </w:style>
  <w:style w:type="paragraph" w:customStyle="1" w:styleId="D83306EB8EE9478D9E907004E7ABC2AF">
    <w:name w:val="D83306EB8EE9478D9E907004E7ABC2AF"/>
  </w:style>
  <w:style w:type="paragraph" w:customStyle="1" w:styleId="88FA76C7740E4BECAEDE516B04CCE160">
    <w:name w:val="88FA76C7740E4BECAEDE516B04CCE160"/>
  </w:style>
  <w:style w:type="paragraph" w:customStyle="1" w:styleId="A6A6EBCB38E34E7EA1B5AD8FC570A963">
    <w:name w:val="A6A6EBCB38E34E7EA1B5AD8FC570A963"/>
  </w:style>
  <w:style w:type="paragraph" w:customStyle="1" w:styleId="6A22F80249984952B15136AB9560F6D3">
    <w:name w:val="6A22F80249984952B15136AB9560F6D3"/>
  </w:style>
  <w:style w:type="paragraph" w:customStyle="1" w:styleId="B8DF47173A464AE281EE19A36CB07A57">
    <w:name w:val="B8DF47173A464AE281EE19A36CB07A57"/>
  </w:style>
  <w:style w:type="paragraph" w:customStyle="1" w:styleId="72FD4526355B45A2BC437026B675E7CE">
    <w:name w:val="72FD4526355B45A2BC437026B675E7CE"/>
  </w:style>
  <w:style w:type="paragraph" w:customStyle="1" w:styleId="A04D575238C84AAC84FCF38E3A206303">
    <w:name w:val="A04D575238C84AAC84FCF38E3A206303"/>
  </w:style>
  <w:style w:type="paragraph" w:customStyle="1" w:styleId="A238983A8CA44586B64B3A3349BDB3D4">
    <w:name w:val="A238983A8CA44586B64B3A3349BDB3D4"/>
  </w:style>
  <w:style w:type="paragraph" w:customStyle="1" w:styleId="7A11341DB82C4A4F8D7D776AE1A5473F">
    <w:name w:val="7A11341DB82C4A4F8D7D776AE1A5473F"/>
  </w:style>
  <w:style w:type="paragraph" w:customStyle="1" w:styleId="C342B49A41CB4A218BB5FD450BFFB8EE">
    <w:name w:val="C342B49A41CB4A218BB5FD450BFFB8EE"/>
  </w:style>
  <w:style w:type="paragraph" w:customStyle="1" w:styleId="41727EE9D3464BD6A57277ABFF7CA677">
    <w:name w:val="41727EE9D3464BD6A57277ABFF7CA677"/>
  </w:style>
  <w:style w:type="paragraph" w:customStyle="1" w:styleId="07A289C4CDA54AF3823CEF5AC232F0F0">
    <w:name w:val="07A289C4CDA54AF3823CEF5AC232F0F0"/>
  </w:style>
  <w:style w:type="paragraph" w:customStyle="1" w:styleId="BA931B9B94224E0180ED7CB5C1C2A05B">
    <w:name w:val="BA931B9B94224E0180ED7CB5C1C2A05B"/>
  </w:style>
  <w:style w:type="paragraph" w:customStyle="1" w:styleId="F229F51C84D94132B9FE820280152C13">
    <w:name w:val="F229F51C84D94132B9FE820280152C13"/>
  </w:style>
  <w:style w:type="paragraph" w:customStyle="1" w:styleId="5F3528962F594CE78016B69E42F43E9D">
    <w:name w:val="5F3528962F594CE78016B69E42F43E9D"/>
    <w:rsid w:val="00102404"/>
  </w:style>
  <w:style w:type="paragraph" w:customStyle="1" w:styleId="0E3CFEA8F66446809B17C8312A55E191">
    <w:name w:val="0E3CFEA8F66446809B17C8312A55E191"/>
    <w:rsid w:val="00102404"/>
  </w:style>
  <w:style w:type="paragraph" w:customStyle="1" w:styleId="D2157127F61E448ABF6B50D6B5C0693D">
    <w:name w:val="D2157127F61E448ABF6B50D6B5C0693D"/>
    <w:rsid w:val="00102404"/>
  </w:style>
  <w:style w:type="paragraph" w:customStyle="1" w:styleId="08D6C3F21AB24277BD424671D30F375E">
    <w:name w:val="08D6C3F21AB24277BD424671D30F375E"/>
    <w:rsid w:val="00102404"/>
  </w:style>
  <w:style w:type="paragraph" w:customStyle="1" w:styleId="CEF2CAB7F0344934B84DC54A8879445E">
    <w:name w:val="CEF2CAB7F0344934B84DC54A8879445E"/>
    <w:rsid w:val="00102404"/>
  </w:style>
  <w:style w:type="paragraph" w:customStyle="1" w:styleId="C232E7859FA44A1CA8B96527543FAD78">
    <w:name w:val="C232E7859FA44A1CA8B96527543FAD78"/>
    <w:rsid w:val="00102404"/>
  </w:style>
  <w:style w:type="paragraph" w:customStyle="1" w:styleId="3FE1F875B667475AB06537D7208DC922">
    <w:name w:val="3FE1F875B667475AB06537D7208DC922"/>
    <w:rsid w:val="002905CF"/>
  </w:style>
  <w:style w:type="paragraph" w:customStyle="1" w:styleId="4737217197234D11B2C46D2FD2D2228F">
    <w:name w:val="4737217197234D11B2C46D2FD2D2228F"/>
    <w:rsid w:val="002905CF"/>
  </w:style>
  <w:style w:type="paragraph" w:customStyle="1" w:styleId="B4A5C6C7E2E44B82B22268C3502D89DD">
    <w:name w:val="B4A5C6C7E2E44B82B22268C3502D89DD"/>
    <w:rsid w:val="002905CF"/>
  </w:style>
  <w:style w:type="paragraph" w:customStyle="1" w:styleId="094AC6B4A6324666905C2BC85C9CFC98">
    <w:name w:val="094AC6B4A6324666905C2BC85C9CFC98"/>
    <w:rsid w:val="002905CF"/>
  </w:style>
  <w:style w:type="paragraph" w:customStyle="1" w:styleId="01A616906D93465FBF936B0DD505699F">
    <w:name w:val="01A616906D93465FBF936B0DD505699F"/>
    <w:rsid w:val="002905CF"/>
  </w:style>
  <w:style w:type="paragraph" w:customStyle="1" w:styleId="DAD5B8F4D816468BA5C28D976A3C6229">
    <w:name w:val="DAD5B8F4D816468BA5C28D976A3C6229"/>
    <w:rsid w:val="002905CF"/>
  </w:style>
  <w:style w:type="paragraph" w:customStyle="1" w:styleId="637B182F79F14AE8B70C8C176C5650AF">
    <w:name w:val="637B182F79F14AE8B70C8C176C5650AF"/>
    <w:rsid w:val="002905CF"/>
  </w:style>
  <w:style w:type="paragraph" w:customStyle="1" w:styleId="CF84C881367C45EDB2CC163DB9E3B097">
    <w:name w:val="CF84C881367C45EDB2CC163DB9E3B097"/>
    <w:rsid w:val="002905CF"/>
  </w:style>
  <w:style w:type="paragraph" w:customStyle="1" w:styleId="5C5A2152D79D46CC9BE76EEDCD0B3D44">
    <w:name w:val="5C5A2152D79D46CC9BE76EEDCD0B3D44"/>
    <w:rsid w:val="002905CF"/>
  </w:style>
  <w:style w:type="paragraph" w:customStyle="1" w:styleId="04CA5F37DF6C406B9F1226AE30FB20FF">
    <w:name w:val="04CA5F37DF6C406B9F1226AE30FB20FF"/>
    <w:rsid w:val="002905CF"/>
  </w:style>
  <w:style w:type="paragraph" w:customStyle="1" w:styleId="2DCD16186E874405949675747B6952CB">
    <w:name w:val="2DCD16186E874405949675747B6952CB"/>
    <w:rsid w:val="002905CF"/>
  </w:style>
  <w:style w:type="paragraph" w:customStyle="1" w:styleId="6E02E2D467AC44CFA99B00D1E023F943">
    <w:name w:val="6E02E2D467AC44CFA99B00D1E023F943"/>
    <w:rsid w:val="002905CF"/>
  </w:style>
  <w:style w:type="paragraph" w:customStyle="1" w:styleId="1CC2C2375F8E4128BA5FE4171C963C81">
    <w:name w:val="1CC2C2375F8E4128BA5FE4171C963C81"/>
    <w:rsid w:val="002905CF"/>
  </w:style>
  <w:style w:type="paragraph" w:customStyle="1" w:styleId="7C35D72174D54BCDB8A1CD3758D9D844">
    <w:name w:val="7C35D72174D54BCDB8A1CD3758D9D844"/>
    <w:rsid w:val="002905CF"/>
  </w:style>
  <w:style w:type="paragraph" w:customStyle="1" w:styleId="7735E4B7F0DB4AD08D10214F408E0B76">
    <w:name w:val="7735E4B7F0DB4AD08D10214F408E0B76"/>
    <w:rsid w:val="002905CF"/>
  </w:style>
  <w:style w:type="paragraph" w:customStyle="1" w:styleId="2A650937B34F46FA9EC92CF40D6AA675">
    <w:name w:val="2A650937B34F46FA9EC92CF40D6AA675"/>
    <w:rsid w:val="002905CF"/>
  </w:style>
  <w:style w:type="paragraph" w:customStyle="1" w:styleId="1518530617B14D75879B3656C8CCD965">
    <w:name w:val="1518530617B14D75879B3656C8CCD965"/>
    <w:rsid w:val="00290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48966A9-0F7A-4EFD-A99D-1D87C0F645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Multiple-choice test or survey kit (for creating 3, 4, or 5-answer questions).dotx</Template>
  <TotalTime>39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Multiple-choice test or survey kit (for creating 3, 4, or 5-answer questions)</vt:lpstr>
      <vt:lpstr>Game Related Questions</vt:lpstr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kit (for creating 3, 4, or 5-answer questions)</dc:title>
  <dc:creator>alien</dc:creator>
  <cp:keywords/>
  <cp:lastModifiedBy>S. M. Al Mahi</cp:lastModifiedBy>
  <cp:revision>19</cp:revision>
  <dcterms:created xsi:type="dcterms:W3CDTF">2016-03-01T19:09:00Z</dcterms:created>
  <dcterms:modified xsi:type="dcterms:W3CDTF">2016-03-01T19:57:00Z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TC102444809990</vt:lpwstr>
  </property>
</Properties>
</file>